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9D8ED1" w14:textId="77777777" w:rsidR="0069238C" w:rsidRPr="008106EF" w:rsidRDefault="0069238C">
      <w:pPr>
        <w:pStyle w:val="Standard"/>
        <w:rPr>
          <w:rFonts w:ascii="Arial" w:hAnsi="Arial" w:cs="Arial"/>
          <w:lang w:val="fr-CA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69238C" w:rsidRPr="008106EF" w14:paraId="0A5E6CE0" w14:textId="77777777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7C8B84" w14:textId="77777777" w:rsidR="0069238C" w:rsidRPr="008106EF" w:rsidRDefault="00ED7775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noProof/>
                <w:lang w:val="fr-FR" w:eastAsia="fr-FR" w:bidi="ar-SA"/>
              </w:rPr>
              <w:drawing>
                <wp:inline distT="0" distB="0" distL="0" distR="0" wp14:anchorId="1A702932" wp14:editId="5BE92865">
                  <wp:extent cx="598319" cy="574563"/>
                  <wp:effectExtent l="0" t="0" r="0" b="0"/>
                  <wp:docPr id="1" name="Image 7" descr="attachmen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319" cy="574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01427F" w14:textId="77777777" w:rsidR="0069238C" w:rsidRPr="008106EF" w:rsidRDefault="00ED7775">
            <w:pPr>
              <w:pStyle w:val="Standard"/>
              <w:jc w:val="right"/>
              <w:rPr>
                <w:rFonts w:ascii="Arial" w:hAnsi="Arial" w:cs="Arial"/>
                <w:b/>
                <w:bCs/>
                <w:smallCaps/>
                <w:sz w:val="28"/>
                <w:szCs w:val="28"/>
                <w:lang w:val="fr-CA" w:eastAsia="fr-CA"/>
              </w:rPr>
            </w:pPr>
            <w:r w:rsidRPr="008106EF">
              <w:rPr>
                <w:rFonts w:ascii="Arial" w:hAnsi="Arial" w:cs="Arial"/>
                <w:b/>
                <w:bCs/>
                <w:smallCaps/>
                <w:sz w:val="28"/>
                <w:szCs w:val="28"/>
                <w:lang w:val="fr-CA" w:eastAsia="fr-CA"/>
              </w:rPr>
              <w:t xml:space="preserve">Programmation mobile                                                                                                          </w:t>
            </w:r>
          </w:p>
          <w:p w14:paraId="29610736" w14:textId="77777777" w:rsidR="0069238C" w:rsidRPr="008106EF" w:rsidRDefault="00ED7775">
            <w:pPr>
              <w:pStyle w:val="Standard"/>
              <w:jc w:val="right"/>
              <w:rPr>
                <w:rFonts w:ascii="Arial" w:hAnsi="Arial" w:cs="Arial"/>
                <w:b/>
                <w:bCs/>
                <w:smallCaps/>
                <w:sz w:val="28"/>
                <w:szCs w:val="28"/>
                <w:lang w:val="fr-CA" w:eastAsia="fr-CA"/>
              </w:rPr>
            </w:pPr>
            <w:r w:rsidRPr="008106EF">
              <w:rPr>
                <w:rFonts w:ascii="Arial" w:hAnsi="Arial" w:cs="Arial"/>
                <w:b/>
                <w:bCs/>
                <w:smallCaps/>
                <w:sz w:val="28"/>
                <w:szCs w:val="28"/>
                <w:lang w:val="fr-CA" w:eastAsia="fr-CA"/>
              </w:rPr>
              <w:t>Automne 2016</w:t>
            </w:r>
          </w:p>
        </w:tc>
      </w:tr>
    </w:tbl>
    <w:p w14:paraId="63838113" w14:textId="77777777" w:rsidR="0069238C" w:rsidRPr="008106EF" w:rsidRDefault="00326E22" w:rsidP="006670BE">
      <w:pPr>
        <w:pStyle w:val="Standard"/>
        <w:jc w:val="center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(</w:t>
      </w:r>
      <w:proofErr w:type="gramStart"/>
      <w:r w:rsidRPr="008106EF">
        <w:rPr>
          <w:rFonts w:ascii="Arial" w:hAnsi="Arial" w:cs="Arial"/>
          <w:lang w:val="fr-CA"/>
        </w:rPr>
        <w:t>version</w:t>
      </w:r>
      <w:proofErr w:type="gramEnd"/>
      <w:r w:rsidRPr="008106EF">
        <w:rPr>
          <w:rFonts w:ascii="Arial" w:hAnsi="Arial" w:cs="Arial"/>
          <w:lang w:val="fr-CA"/>
        </w:rPr>
        <w:t xml:space="preserve"> 4</w:t>
      </w:r>
      <w:r w:rsidR="00ED7775" w:rsidRPr="008106EF">
        <w:rPr>
          <w:rFonts w:ascii="Arial" w:hAnsi="Arial" w:cs="Arial"/>
          <w:lang w:val="fr-CA"/>
        </w:rPr>
        <w:t xml:space="preserve"> novembre 2016)</w:t>
      </w:r>
    </w:p>
    <w:tbl>
      <w:tblPr>
        <w:tblW w:w="7020" w:type="dxa"/>
        <w:tblInd w:w="88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20"/>
      </w:tblGrid>
      <w:tr w:rsidR="0069238C" w:rsidRPr="008106EF" w14:paraId="3DAEE7B6" w14:textId="77777777">
        <w:tc>
          <w:tcPr>
            <w:tcW w:w="7020" w:type="dxa"/>
            <w:tcBorders>
              <w:top w:val="double" w:sz="4" w:space="0" w:color="00000A"/>
              <w:left w:val="double" w:sz="4" w:space="0" w:color="00000A"/>
              <w:right w:val="double" w:sz="4" w:space="0" w:color="00000A"/>
            </w:tcBorders>
            <w:shd w:val="clear" w:color="auto" w:fill="FFFFFF"/>
            <w:tcMar>
              <w:top w:w="0" w:type="dxa"/>
              <w:left w:w="9" w:type="dxa"/>
              <w:bottom w:w="0" w:type="dxa"/>
              <w:right w:w="70" w:type="dxa"/>
            </w:tcMar>
          </w:tcPr>
          <w:p w14:paraId="46FB9C7B" w14:textId="77777777" w:rsidR="0069238C" w:rsidRPr="008106EF" w:rsidRDefault="00ED7775">
            <w:pPr>
              <w:pStyle w:val="Standard"/>
              <w:spacing w:before="120" w:after="120"/>
              <w:jc w:val="center"/>
              <w:rPr>
                <w:rFonts w:ascii="Arial" w:hAnsi="Arial" w:cs="Arial"/>
                <w:b/>
                <w:sz w:val="28"/>
                <w:lang w:val="fr-CA"/>
              </w:rPr>
            </w:pPr>
            <w:r w:rsidRPr="008106EF">
              <w:rPr>
                <w:rFonts w:ascii="Arial" w:hAnsi="Arial" w:cs="Arial"/>
                <w:b/>
                <w:sz w:val="28"/>
                <w:lang w:val="fr-CA"/>
              </w:rPr>
              <w:t>Projet final (50% de la note finale)</w:t>
            </w:r>
          </w:p>
        </w:tc>
      </w:tr>
      <w:tr w:rsidR="0069238C" w:rsidRPr="008106EF" w14:paraId="56E1BDBD" w14:textId="77777777">
        <w:tc>
          <w:tcPr>
            <w:tcW w:w="7020" w:type="dxa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</w:tcBorders>
            <w:shd w:val="clear" w:color="auto" w:fill="FFFFFF"/>
            <w:tcMar>
              <w:top w:w="0" w:type="dxa"/>
              <w:left w:w="9" w:type="dxa"/>
              <w:bottom w:w="0" w:type="dxa"/>
              <w:right w:w="70" w:type="dxa"/>
            </w:tcMar>
          </w:tcPr>
          <w:p w14:paraId="79FC0077" w14:textId="77777777" w:rsidR="006670BE" w:rsidRPr="008106EF" w:rsidRDefault="00ED7775">
            <w:pPr>
              <w:pStyle w:val="Titre8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 xml:space="preserve"> </w:t>
            </w:r>
          </w:p>
          <w:p w14:paraId="53AABCC8" w14:textId="77777777" w:rsidR="0069238C" w:rsidRPr="008106EF" w:rsidRDefault="00ED7775">
            <w:pPr>
              <w:pStyle w:val="Titre8"/>
              <w:rPr>
                <w:rFonts w:ascii="Arial" w:hAnsi="Arial" w:cs="Arial"/>
                <w:sz w:val="36"/>
                <w:szCs w:val="36"/>
                <w:lang w:val="fr-CA"/>
              </w:rPr>
            </w:pPr>
            <w:r w:rsidRPr="008106EF">
              <w:rPr>
                <w:rFonts w:ascii="Arial" w:hAnsi="Arial" w:cs="Arial"/>
                <w:sz w:val="36"/>
                <w:szCs w:val="36"/>
                <w:lang w:val="fr-CA"/>
              </w:rPr>
              <w:t>Partage de liste de lecture (PLDL)</w:t>
            </w:r>
          </w:p>
          <w:p w14:paraId="58191FB1" w14:textId="77777777" w:rsidR="0069238C" w:rsidRPr="008106EF" w:rsidRDefault="00ED7775">
            <w:pPr>
              <w:pStyle w:val="Standard"/>
              <w:spacing w:before="120" w:after="120"/>
              <w:jc w:val="center"/>
              <w:rPr>
                <w:rFonts w:ascii="Arial" w:eastAsia="Times New Roman" w:hAnsi="Arial" w:cs="Arial"/>
                <w:b/>
                <w:color w:val="00000A"/>
                <w:sz w:val="28"/>
                <w:lang w:val="fr-CA" w:eastAsia="fr-FR" w:bidi="ar-SA"/>
              </w:rPr>
            </w:pPr>
            <w:r w:rsidRPr="008106EF">
              <w:rPr>
                <w:rFonts w:ascii="Arial" w:eastAsia="Times New Roman" w:hAnsi="Arial" w:cs="Arial"/>
                <w:b/>
                <w:color w:val="00000A"/>
                <w:sz w:val="28"/>
                <w:lang w:val="fr-CA" w:eastAsia="fr-FR" w:bidi="ar-SA"/>
              </w:rPr>
              <w:t xml:space="preserve"> </w:t>
            </w:r>
          </w:p>
        </w:tc>
      </w:tr>
    </w:tbl>
    <w:p w14:paraId="2D38DFD7" w14:textId="77777777" w:rsidR="0069238C" w:rsidRPr="008106EF" w:rsidRDefault="0069238C">
      <w:pPr>
        <w:pStyle w:val="Textbody"/>
        <w:rPr>
          <w:rFonts w:ascii="Arial" w:hAnsi="Arial" w:cs="Arial"/>
          <w:lang w:val="fr-CA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69238C" w:rsidRPr="008106EF" w14:paraId="0988C34A" w14:textId="77777777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F00F52" w14:textId="77777777" w:rsidR="0069238C" w:rsidRPr="008106EF" w:rsidRDefault="00ED7775" w:rsidP="009C5955">
            <w:pPr>
              <w:pStyle w:val="TableContents"/>
              <w:rPr>
                <w:rFonts w:ascii="Arial" w:eastAsia="Times New Roman" w:hAnsi="Arial" w:cs="Arial"/>
                <w:color w:val="212121"/>
                <w:lang w:val="fr-CA"/>
              </w:rPr>
            </w:pPr>
            <w:r w:rsidRPr="008106EF">
              <w:rPr>
                <w:rFonts w:ascii="Arial" w:eastAsia="Times New Roman" w:hAnsi="Arial" w:cs="Arial"/>
                <w:color w:val="212121"/>
                <w:lang w:val="fr-CA"/>
              </w:rPr>
              <w:t xml:space="preserve">Étant donné </w:t>
            </w:r>
            <w:r w:rsidR="006C5108" w:rsidRPr="008106EF">
              <w:rPr>
                <w:rFonts w:ascii="Arial" w:eastAsia="Times New Roman" w:hAnsi="Arial" w:cs="Arial"/>
                <w:color w:val="212121"/>
                <w:lang w:val="fr-CA"/>
              </w:rPr>
              <w:t>la complexité du projet</w:t>
            </w:r>
            <w:r w:rsidRPr="008106EF">
              <w:rPr>
                <w:rFonts w:ascii="Arial" w:eastAsia="Times New Roman" w:hAnsi="Arial" w:cs="Arial"/>
                <w:color w:val="212121"/>
                <w:lang w:val="fr-CA"/>
              </w:rPr>
              <w:t>, il est possible que des erreu</w:t>
            </w:r>
            <w:r w:rsidR="0095460A" w:rsidRPr="008106EF">
              <w:rPr>
                <w:rFonts w:ascii="Arial" w:eastAsia="Times New Roman" w:hAnsi="Arial" w:cs="Arial"/>
                <w:color w:val="212121"/>
                <w:lang w:val="fr-CA"/>
              </w:rPr>
              <w:t xml:space="preserve">rs ou des incohérences se </w:t>
            </w:r>
            <w:r w:rsidR="009C5955">
              <w:rPr>
                <w:rFonts w:ascii="Arial" w:eastAsia="Times New Roman" w:hAnsi="Arial" w:cs="Arial"/>
                <w:color w:val="212121"/>
                <w:lang w:val="fr-CA"/>
              </w:rPr>
              <w:t>glissent</w:t>
            </w:r>
            <w:r w:rsidRPr="008106EF">
              <w:rPr>
                <w:rFonts w:ascii="Arial" w:eastAsia="Times New Roman" w:hAnsi="Arial" w:cs="Arial"/>
                <w:color w:val="212121"/>
                <w:lang w:val="fr-CA"/>
              </w:rPr>
              <w:t xml:space="preserve"> dans l’énoncé. Si c’est le cas, il est de votre responsabilité de le signaler </w:t>
            </w:r>
            <w:r w:rsidR="0095460A" w:rsidRPr="008106EF">
              <w:rPr>
                <w:rFonts w:ascii="Arial" w:eastAsia="Times New Roman" w:hAnsi="Arial" w:cs="Arial"/>
                <w:color w:val="212121"/>
                <w:lang w:val="fr-CA"/>
              </w:rPr>
              <w:t>à l’enseignant pour que les</w:t>
            </w:r>
            <w:r w:rsidRPr="008106EF">
              <w:rPr>
                <w:rFonts w:ascii="Arial" w:eastAsia="Times New Roman" w:hAnsi="Arial" w:cs="Arial"/>
                <w:color w:val="212121"/>
                <w:lang w:val="fr-CA"/>
              </w:rPr>
              <w:t xml:space="preserve"> correction</w:t>
            </w:r>
            <w:r w:rsidR="0095460A" w:rsidRPr="008106EF">
              <w:rPr>
                <w:rFonts w:ascii="Arial" w:eastAsia="Times New Roman" w:hAnsi="Arial" w:cs="Arial"/>
                <w:color w:val="212121"/>
                <w:lang w:val="fr-CA"/>
              </w:rPr>
              <w:t>s</w:t>
            </w:r>
            <w:r w:rsidRPr="008106EF">
              <w:rPr>
                <w:rFonts w:ascii="Arial" w:eastAsia="Times New Roman" w:hAnsi="Arial" w:cs="Arial"/>
                <w:color w:val="212121"/>
                <w:lang w:val="fr-CA"/>
              </w:rPr>
              <w:t xml:space="preserve"> se fasse</w:t>
            </w:r>
            <w:r w:rsidR="0095460A" w:rsidRPr="008106EF">
              <w:rPr>
                <w:rFonts w:ascii="Arial" w:eastAsia="Times New Roman" w:hAnsi="Arial" w:cs="Arial"/>
                <w:color w:val="212121"/>
                <w:lang w:val="fr-CA"/>
              </w:rPr>
              <w:t>nt</w:t>
            </w:r>
            <w:r w:rsidRPr="008106EF">
              <w:rPr>
                <w:rFonts w:ascii="Arial" w:eastAsia="Times New Roman" w:hAnsi="Arial" w:cs="Arial"/>
                <w:color w:val="212121"/>
                <w:lang w:val="fr-CA"/>
              </w:rPr>
              <w:t xml:space="preserve"> le plus rapidement possible. Assurez-vous d’avoir toujours en main la dernière version de l’énoncé (voir la date dans l’</w:t>
            </w:r>
            <w:proofErr w:type="spellStart"/>
            <w:r w:rsidRPr="008106EF">
              <w:rPr>
                <w:rFonts w:ascii="Arial" w:eastAsia="Times New Roman" w:hAnsi="Arial" w:cs="Arial"/>
                <w:color w:val="212121"/>
                <w:lang w:val="fr-CA"/>
              </w:rPr>
              <w:t>en-tête</w:t>
            </w:r>
            <w:proofErr w:type="spellEnd"/>
            <w:r w:rsidRPr="008106EF">
              <w:rPr>
                <w:rFonts w:ascii="Arial" w:eastAsia="Times New Roman" w:hAnsi="Arial" w:cs="Arial"/>
                <w:color w:val="212121"/>
                <w:lang w:val="fr-CA"/>
              </w:rPr>
              <w:t xml:space="preserve"> du document).</w:t>
            </w:r>
          </w:p>
        </w:tc>
      </w:tr>
    </w:tbl>
    <w:p w14:paraId="5EB8A328" w14:textId="77777777" w:rsidR="0069238C" w:rsidRPr="008106EF" w:rsidRDefault="0069238C">
      <w:pPr>
        <w:pStyle w:val="Titre4"/>
        <w:rPr>
          <w:rFonts w:ascii="Arial" w:hAnsi="Arial" w:cs="Arial"/>
          <w:sz w:val="24"/>
          <w:lang w:val="fr-CA"/>
        </w:rPr>
      </w:pPr>
    </w:p>
    <w:p w14:paraId="6C5814FD" w14:textId="77777777" w:rsidR="0069238C" w:rsidRPr="008106EF" w:rsidRDefault="00ED7775">
      <w:pPr>
        <w:pStyle w:val="Paragraphedeliste"/>
        <w:ind w:left="0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b/>
          <w:noProof/>
          <w:sz w:val="28"/>
          <w:szCs w:val="28"/>
          <w:u w:val="single"/>
          <w:lang w:val="fr-FR" w:eastAsia="fr-FR" w:bidi="ar-SA"/>
        </w:rPr>
        <w:drawing>
          <wp:anchor distT="0" distB="0" distL="114300" distR="114300" simplePos="0" relativeHeight="251658240" behindDoc="0" locked="0" layoutInCell="1" allowOverlap="1" wp14:anchorId="1ABFA49A" wp14:editId="451A6FBA">
            <wp:simplePos x="0" y="0"/>
            <wp:positionH relativeFrom="page">
              <wp:posOffset>187195</wp:posOffset>
            </wp:positionH>
            <wp:positionV relativeFrom="page">
              <wp:posOffset>0</wp:posOffset>
            </wp:positionV>
            <wp:extent cx="5486400" cy="14758"/>
            <wp:effectExtent l="0" t="0" r="0" b="4292"/>
            <wp:wrapSquare wrapText="bothSides"/>
            <wp:docPr id="2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5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8106EF">
        <w:rPr>
          <w:rFonts w:ascii="Arial" w:hAnsi="Arial" w:cs="Arial"/>
          <w:b/>
          <w:sz w:val="28"/>
          <w:szCs w:val="28"/>
          <w:u w:val="single"/>
          <w:lang w:val="fr-CA"/>
        </w:rPr>
        <w:t>Description</w:t>
      </w:r>
    </w:p>
    <w:p w14:paraId="0A2A177D" w14:textId="77777777" w:rsidR="0069238C" w:rsidRPr="008106EF" w:rsidRDefault="00ED7775">
      <w:pPr>
        <w:pStyle w:val="Paragraphedeliste"/>
        <w:ind w:left="0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sz w:val="28"/>
          <w:szCs w:val="28"/>
          <w:lang w:val="fr-CA"/>
        </w:rPr>
        <w:tab/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>Développer une application permettant le partage de listes de lecture.  Cette application utilise le</w:t>
      </w:r>
      <w:r w:rsidR="0095460A" w:rsidRPr="008106EF">
        <w:rPr>
          <w:rFonts w:ascii="Arial" w:hAnsi="Arial" w:cs="Arial"/>
          <w:color w:val="333333"/>
          <w:sz w:val="28"/>
          <w:szCs w:val="28"/>
          <w:lang w:val="fr-CA"/>
        </w:rPr>
        <w:t>s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même</w:t>
      </w:r>
      <w:r w:rsidR="0095460A" w:rsidRPr="008106EF">
        <w:rPr>
          <w:rFonts w:ascii="Arial" w:hAnsi="Arial" w:cs="Arial"/>
          <w:color w:val="333333"/>
          <w:sz w:val="28"/>
          <w:szCs w:val="28"/>
          <w:lang w:val="fr-CA"/>
        </w:rPr>
        <w:t>s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service</w:t>
      </w:r>
      <w:r w:rsidR="0095460A" w:rsidRPr="008106EF">
        <w:rPr>
          <w:rFonts w:ascii="Arial" w:hAnsi="Arial" w:cs="Arial"/>
          <w:color w:val="333333"/>
          <w:sz w:val="28"/>
          <w:szCs w:val="28"/>
          <w:lang w:val="fr-CA"/>
        </w:rPr>
        <w:t>s qui ont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été défini</w:t>
      </w:r>
      <w:r w:rsidR="0095460A" w:rsidRPr="008106EF">
        <w:rPr>
          <w:rFonts w:ascii="Arial" w:hAnsi="Arial" w:cs="Arial"/>
          <w:color w:val="333333"/>
          <w:sz w:val="28"/>
          <w:szCs w:val="28"/>
          <w:lang w:val="fr-CA"/>
        </w:rPr>
        <w:t>s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dans le </w:t>
      </w:r>
      <w:r w:rsidR="0095460A" w:rsidRPr="008106EF">
        <w:rPr>
          <w:rFonts w:ascii="Arial" w:hAnsi="Arial" w:cs="Arial"/>
          <w:color w:val="333333"/>
          <w:sz w:val="28"/>
          <w:szCs w:val="28"/>
          <w:lang w:val="fr-CA"/>
        </w:rPr>
        <w:t>petit projet #2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. Les listes de lecture comprennent de la musique disponible sur </w:t>
      </w:r>
      <w:proofErr w:type="spellStart"/>
      <w:r w:rsidRPr="008106EF">
        <w:rPr>
          <w:rFonts w:ascii="Arial" w:hAnsi="Arial" w:cs="Arial"/>
          <w:b/>
          <w:i/>
          <w:color w:val="333333"/>
          <w:sz w:val="28"/>
          <w:szCs w:val="28"/>
          <w:lang w:val="fr-CA"/>
        </w:rPr>
        <w:t>Youtube</w:t>
      </w:r>
      <w:proofErr w:type="spellEnd"/>
      <w:r w:rsidRPr="008106EF">
        <w:rPr>
          <w:rFonts w:ascii="Arial" w:hAnsi="Arial" w:cs="Arial"/>
          <w:color w:val="333333"/>
          <w:sz w:val="28"/>
          <w:szCs w:val="28"/>
          <w:lang w:val="fr-CA"/>
        </w:rPr>
        <w:t>.</w:t>
      </w:r>
    </w:p>
    <w:p w14:paraId="0BD3C758" w14:textId="77777777" w:rsidR="00545E73" w:rsidRPr="008106EF" w:rsidRDefault="00545E73">
      <w:pPr>
        <w:pStyle w:val="Paragraphedeliste"/>
        <w:ind w:left="0"/>
        <w:rPr>
          <w:rFonts w:ascii="Arial" w:hAnsi="Arial" w:cs="Arial"/>
          <w:b/>
          <w:sz w:val="28"/>
          <w:szCs w:val="28"/>
          <w:u w:val="single"/>
          <w:lang w:val="fr-CA"/>
        </w:rPr>
      </w:pPr>
      <w:r w:rsidRPr="008106EF">
        <w:rPr>
          <w:rFonts w:ascii="Arial" w:hAnsi="Arial" w:cs="Arial"/>
          <w:b/>
          <w:sz w:val="28"/>
          <w:szCs w:val="28"/>
          <w:u w:val="single"/>
          <w:lang w:val="fr-CA"/>
        </w:rPr>
        <w:t>Remises</w:t>
      </w:r>
    </w:p>
    <w:p w14:paraId="56931F88" w14:textId="77777777" w:rsidR="00545E73" w:rsidRPr="008106EF" w:rsidRDefault="00545E73" w:rsidP="00545E73">
      <w:pPr>
        <w:pStyle w:val="Paragraphedeliste"/>
        <w:ind w:left="0"/>
        <w:rPr>
          <w:rFonts w:ascii="Arial" w:hAnsi="Arial" w:cs="Arial"/>
          <w:color w:val="333333"/>
          <w:sz w:val="28"/>
          <w:szCs w:val="28"/>
          <w:lang w:val="fr-CA"/>
        </w:rPr>
      </w:pPr>
      <w:r w:rsidRPr="008106EF">
        <w:rPr>
          <w:rFonts w:ascii="Arial" w:hAnsi="Arial" w:cs="Arial"/>
          <w:color w:val="333333"/>
          <w:sz w:val="28"/>
          <w:szCs w:val="28"/>
          <w:lang w:val="fr-CA"/>
        </w:rPr>
        <w:t>Ce projet est évalué en trois parties :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545E73" w:rsidRPr="008106EF" w14:paraId="1665AD57" w14:textId="77777777" w:rsidTr="00FB3E97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2D96D2" w14:textId="77777777" w:rsidR="00545E73" w:rsidRPr="008106EF" w:rsidRDefault="00545E73" w:rsidP="00FB3E97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>23 novembre 2016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FFDE24" w14:textId="77777777" w:rsidR="00545E73" w:rsidRPr="008106EF" w:rsidRDefault="00545E73" w:rsidP="00FB3E97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>Prototype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F9DB7B" w14:textId="77777777" w:rsidR="00545E73" w:rsidRPr="008106EF" w:rsidRDefault="00545E73" w:rsidP="00FB3E97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>15% de la note finale</w:t>
            </w:r>
          </w:p>
        </w:tc>
      </w:tr>
      <w:tr w:rsidR="00545E73" w:rsidRPr="008106EF" w14:paraId="1336885B" w14:textId="77777777" w:rsidTr="00FB3E97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B7AA29" w14:textId="77777777" w:rsidR="00545E73" w:rsidRPr="008106EF" w:rsidRDefault="00545E73" w:rsidP="00FB3E97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>8 décembre 2016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07D2A5" w14:textId="77777777" w:rsidR="00545E73" w:rsidRPr="008106EF" w:rsidRDefault="00545E73" w:rsidP="00FB3E97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>Présentation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28BF10" w14:textId="77777777" w:rsidR="00545E73" w:rsidRPr="008106EF" w:rsidRDefault="00545E73" w:rsidP="00FB3E97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>5% de la note finale</w:t>
            </w:r>
          </w:p>
        </w:tc>
      </w:tr>
      <w:tr w:rsidR="00545E73" w:rsidRPr="008106EF" w14:paraId="7935091F" w14:textId="77777777" w:rsidTr="00FB3E97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19D6BB" w14:textId="77777777" w:rsidR="00545E73" w:rsidRPr="008106EF" w:rsidRDefault="00545E73" w:rsidP="00FB3E97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>8 décembre 2016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4F9C2F" w14:textId="77777777" w:rsidR="00545E73" w:rsidRPr="008106EF" w:rsidRDefault="00545E73" w:rsidP="00FB3E97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>Projet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27715E" w14:textId="77777777" w:rsidR="00545E73" w:rsidRPr="008106EF" w:rsidRDefault="00545E73" w:rsidP="00FB3E97">
            <w:pPr>
              <w:pStyle w:val="TableContents"/>
              <w:rPr>
                <w:rFonts w:ascii="Arial" w:hAnsi="Arial" w:cs="Arial"/>
                <w:lang w:val="fr-CA"/>
              </w:rPr>
            </w:pPr>
            <w:r w:rsidRPr="008106EF">
              <w:rPr>
                <w:rFonts w:ascii="Arial" w:hAnsi="Arial" w:cs="Arial"/>
                <w:lang w:val="fr-CA"/>
              </w:rPr>
              <w:t>30% de la note finale</w:t>
            </w:r>
          </w:p>
        </w:tc>
      </w:tr>
    </w:tbl>
    <w:p w14:paraId="02ABF2B6" w14:textId="77777777" w:rsidR="00545E73" w:rsidRPr="008106EF" w:rsidRDefault="00545E73" w:rsidP="00545E73">
      <w:pPr>
        <w:pStyle w:val="Standard"/>
        <w:rPr>
          <w:rFonts w:ascii="Arial" w:hAnsi="Arial" w:cs="Arial"/>
          <w:color w:val="000000"/>
          <w:sz w:val="28"/>
          <w:szCs w:val="28"/>
          <w:lang w:val="fr-CA"/>
        </w:rPr>
      </w:pPr>
    </w:p>
    <w:p w14:paraId="198ADAC1" w14:textId="77777777" w:rsidR="0069238C" w:rsidRPr="008106EF" w:rsidRDefault="00ED7775">
      <w:pPr>
        <w:pStyle w:val="Paragraphedeliste"/>
        <w:ind w:left="0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b/>
          <w:color w:val="333333"/>
          <w:sz w:val="28"/>
          <w:szCs w:val="28"/>
          <w:u w:val="single"/>
          <w:lang w:val="fr-CA"/>
        </w:rPr>
        <w:t>Attention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: Votre projet doit obligatoirement fonctionner avec les tables définies dans le fichier </w:t>
      </w:r>
      <w:proofErr w:type="spellStart"/>
      <w:r w:rsidRPr="008106EF">
        <w:rPr>
          <w:rFonts w:ascii="Arial" w:hAnsi="Arial" w:cs="Arial"/>
          <w:b/>
          <w:i/>
          <w:color w:val="333333"/>
          <w:sz w:val="28"/>
          <w:szCs w:val="28"/>
          <w:lang w:val="fr-CA"/>
        </w:rPr>
        <w:t>ProjetPLDL.sql</w:t>
      </w:r>
      <w:proofErr w:type="spellEnd"/>
      <w:r w:rsidRPr="008106EF">
        <w:rPr>
          <w:rFonts w:ascii="Arial" w:hAnsi="Arial" w:cs="Arial"/>
          <w:b/>
          <w:i/>
          <w:color w:val="333333"/>
          <w:sz w:val="28"/>
          <w:szCs w:val="28"/>
          <w:lang w:val="fr-CA"/>
        </w:rPr>
        <w:t xml:space="preserve"> 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>qui est disponible sur LÉA. Votre</w:t>
      </w:r>
      <w:r w:rsidR="00545E73"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</w:t>
      </w:r>
      <w:r w:rsidR="009C5955">
        <w:rPr>
          <w:rFonts w:ascii="Arial" w:hAnsi="Arial" w:cs="Arial"/>
          <w:color w:val="333333"/>
          <w:sz w:val="28"/>
          <w:szCs w:val="28"/>
          <w:lang w:val="fr-CA"/>
        </w:rPr>
        <w:t>application p</w:t>
      </w:r>
      <w:r w:rsidR="00545E73"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eut </w:t>
      </w:r>
      <w:r w:rsidR="009C5955">
        <w:rPr>
          <w:rFonts w:ascii="Arial" w:hAnsi="Arial" w:cs="Arial"/>
          <w:color w:val="333333"/>
          <w:sz w:val="28"/>
          <w:szCs w:val="28"/>
          <w:lang w:val="fr-CA"/>
        </w:rPr>
        <w:t>utiliser</w:t>
      </w:r>
      <w:r w:rsidR="00545E73"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d</w:t>
      </w:r>
      <w:r w:rsidR="00507099">
        <w:rPr>
          <w:rFonts w:ascii="Arial" w:hAnsi="Arial" w:cs="Arial"/>
          <w:color w:val="333333"/>
          <w:sz w:val="28"/>
          <w:szCs w:val="28"/>
          <w:lang w:val="fr-CA"/>
        </w:rPr>
        <w:t>’autres</w:t>
      </w:r>
      <w:r w:rsidR="009C5955">
        <w:rPr>
          <w:rFonts w:ascii="Arial" w:hAnsi="Arial" w:cs="Arial"/>
          <w:color w:val="333333"/>
          <w:sz w:val="28"/>
          <w:szCs w:val="28"/>
          <w:lang w:val="fr-CA"/>
        </w:rPr>
        <w:t>,</w:t>
      </w:r>
      <w:r w:rsidR="00545E73"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mais doit fonctionner avec ces tables </w:t>
      </w:r>
      <w:r w:rsidR="00545E73" w:rsidRPr="008106EF">
        <w:rPr>
          <w:rFonts w:ascii="Arial" w:hAnsi="Arial" w:cs="Arial"/>
          <w:color w:val="333333"/>
          <w:sz w:val="28"/>
          <w:szCs w:val="28"/>
          <w:u w:val="single"/>
          <w:lang w:val="fr-CA"/>
        </w:rPr>
        <w:t>sans aucune autre manipulation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>. On ne corrige</w:t>
      </w:r>
      <w:r w:rsidR="006670BE" w:rsidRPr="008106EF">
        <w:rPr>
          <w:rFonts w:ascii="Arial" w:hAnsi="Arial" w:cs="Arial"/>
          <w:color w:val="333333"/>
          <w:sz w:val="28"/>
          <w:szCs w:val="28"/>
          <w:lang w:val="fr-CA"/>
        </w:rPr>
        <w:t>ra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pas un projet qui ne fonctionne pas avec ces tables. La note de zéro </w:t>
      </w:r>
      <w:r w:rsidR="006670BE" w:rsidRPr="008106EF">
        <w:rPr>
          <w:rFonts w:ascii="Arial" w:hAnsi="Arial" w:cs="Arial"/>
          <w:color w:val="333333"/>
          <w:sz w:val="28"/>
          <w:szCs w:val="28"/>
          <w:lang w:val="fr-CA"/>
        </w:rPr>
        <w:t>sera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alors attribuée.</w:t>
      </w:r>
    </w:p>
    <w:p w14:paraId="7EF6DF26" w14:textId="77777777" w:rsidR="000920D3" w:rsidRDefault="000920D3">
      <w:pPr>
        <w:suppressAutoHyphens w:val="0"/>
        <w:rPr>
          <w:rFonts w:ascii="Arial" w:eastAsia="Calibri" w:hAnsi="Arial" w:cs="Arial"/>
          <w:b/>
          <w:color w:val="00000A"/>
          <w:sz w:val="32"/>
          <w:szCs w:val="32"/>
          <w:u w:val="single"/>
          <w:lang w:eastAsia="en-US" w:bidi="ar-SA"/>
        </w:rPr>
      </w:pPr>
      <w:r>
        <w:rPr>
          <w:rFonts w:ascii="Arial" w:eastAsia="Calibri" w:hAnsi="Arial" w:cs="Arial"/>
          <w:b/>
          <w:color w:val="00000A"/>
          <w:sz w:val="32"/>
          <w:szCs w:val="32"/>
          <w:u w:val="single"/>
          <w:lang w:eastAsia="en-US" w:bidi="ar-SA"/>
        </w:rPr>
        <w:br w:type="page"/>
      </w:r>
    </w:p>
    <w:p w14:paraId="5FDBBF1F" w14:textId="77777777" w:rsidR="0069238C" w:rsidRPr="008106EF" w:rsidRDefault="00ED7775">
      <w:pPr>
        <w:pStyle w:val="Paragraphedeliste"/>
        <w:ind w:left="0"/>
        <w:rPr>
          <w:rFonts w:ascii="Arial" w:eastAsia="Calibri" w:hAnsi="Arial" w:cs="Arial"/>
          <w:b/>
          <w:color w:val="00000A"/>
          <w:sz w:val="32"/>
          <w:szCs w:val="32"/>
          <w:u w:val="single"/>
          <w:lang w:val="fr-CA" w:eastAsia="en-US" w:bidi="ar-SA"/>
        </w:rPr>
      </w:pPr>
      <w:r w:rsidRPr="008106EF">
        <w:rPr>
          <w:rFonts w:ascii="Arial" w:eastAsia="Calibri" w:hAnsi="Arial" w:cs="Arial"/>
          <w:b/>
          <w:color w:val="00000A"/>
          <w:sz w:val="32"/>
          <w:szCs w:val="32"/>
          <w:u w:val="single"/>
          <w:lang w:val="fr-CA" w:eastAsia="en-US" w:bidi="ar-SA"/>
        </w:rPr>
        <w:lastRenderedPageBreak/>
        <w:t>Étapes</w:t>
      </w:r>
    </w:p>
    <w:p w14:paraId="0C3FEE18" w14:textId="77777777" w:rsidR="0069238C" w:rsidRPr="008106EF" w:rsidRDefault="00ED7775">
      <w:pPr>
        <w:pStyle w:val="Standard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Adapter les</w:t>
      </w:r>
      <w:r w:rsidR="006C5108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servic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es concernant la sécurité et la création d'utilisateurs selon le modèle du </w:t>
      </w:r>
      <w:r w:rsidR="00C67D4E" w:rsidRPr="008106EF">
        <w:rPr>
          <w:rFonts w:ascii="Arial" w:hAnsi="Arial" w:cs="Arial"/>
          <w:color w:val="000000"/>
          <w:sz w:val="28"/>
          <w:szCs w:val="28"/>
          <w:lang w:val="fr-CA"/>
        </w:rPr>
        <w:t>petit projet #2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;</w:t>
      </w:r>
    </w:p>
    <w:p w14:paraId="0B9DBC6E" w14:textId="77777777" w:rsidR="0069238C" w:rsidRPr="008106EF" w:rsidRDefault="00540EB0">
      <w:pPr>
        <w:pStyle w:val="Standard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Selon la liste des fonctionnalités requises, a</w:t>
      </w:r>
      <w:r w:rsidR="00ED7775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dapter et créer les </w:t>
      </w:r>
      <w:r w:rsidR="00C67D4E" w:rsidRPr="008106EF">
        <w:rPr>
          <w:rFonts w:ascii="Arial" w:hAnsi="Arial" w:cs="Arial"/>
          <w:color w:val="000000"/>
          <w:sz w:val="28"/>
          <w:szCs w:val="28"/>
          <w:lang w:val="fr-CA"/>
        </w:rPr>
        <w:t>autres services nécessaires à la ré</w:t>
      </w:r>
      <w:r w:rsidR="00ED7775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alisation du projet selon le modèle </w:t>
      </w:r>
      <w:r w:rsidR="00C67D4E" w:rsidRPr="008106EF">
        <w:rPr>
          <w:rFonts w:ascii="Arial" w:hAnsi="Arial" w:cs="Arial"/>
          <w:color w:val="000000"/>
          <w:sz w:val="28"/>
          <w:szCs w:val="28"/>
          <w:lang w:val="fr-CA"/>
        </w:rPr>
        <w:t>du petit projet #2</w:t>
      </w:r>
      <w:r w:rsidR="00ED7775" w:rsidRPr="008106EF">
        <w:rPr>
          <w:rFonts w:ascii="Arial" w:hAnsi="Arial" w:cs="Arial"/>
          <w:color w:val="000000"/>
          <w:sz w:val="28"/>
          <w:szCs w:val="28"/>
          <w:lang w:val="fr-CA"/>
        </w:rPr>
        <w:t>;</w:t>
      </w:r>
    </w:p>
    <w:p w14:paraId="3D5273CB" w14:textId="77777777" w:rsidR="0069238C" w:rsidRPr="008106EF" w:rsidRDefault="00ED7775">
      <w:pPr>
        <w:pStyle w:val="Standard"/>
        <w:numPr>
          <w:ilvl w:val="0"/>
          <w:numId w:val="1"/>
        </w:numPr>
        <w:rPr>
          <w:rFonts w:ascii="Arial" w:hAnsi="Arial" w:cs="Arial"/>
          <w:bCs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bCs/>
          <w:color w:val="000000"/>
          <w:sz w:val="28"/>
          <w:szCs w:val="28"/>
          <w:lang w:val="fr-CA"/>
        </w:rPr>
        <w:t xml:space="preserve">Programmer les fonctionnalités sur </w:t>
      </w:r>
      <w:proofErr w:type="spellStart"/>
      <w:r w:rsidRPr="008106EF">
        <w:rPr>
          <w:rFonts w:ascii="Arial" w:hAnsi="Arial" w:cs="Arial"/>
          <w:bCs/>
          <w:color w:val="000000"/>
          <w:sz w:val="28"/>
          <w:szCs w:val="28"/>
          <w:lang w:val="fr-CA"/>
        </w:rPr>
        <w:t>Android</w:t>
      </w:r>
      <w:proofErr w:type="spellEnd"/>
      <w:r w:rsidRPr="008106EF">
        <w:rPr>
          <w:rFonts w:ascii="Arial" w:hAnsi="Arial" w:cs="Arial"/>
          <w:bCs/>
          <w:color w:val="000000"/>
          <w:sz w:val="28"/>
          <w:szCs w:val="28"/>
          <w:lang w:val="fr-CA"/>
        </w:rPr>
        <w:t xml:space="preserve"> Native;</w:t>
      </w:r>
    </w:p>
    <w:p w14:paraId="1F31168E" w14:textId="77777777" w:rsidR="0069238C" w:rsidRPr="008106EF" w:rsidRDefault="00ED7775">
      <w:pPr>
        <w:pStyle w:val="Standard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Tester à partir d’un jeu d'essais.</w:t>
      </w:r>
    </w:p>
    <w:p w14:paraId="393AF6F7" w14:textId="77777777" w:rsidR="0069238C" w:rsidRPr="008106EF" w:rsidRDefault="00ED7775">
      <w:pPr>
        <w:pStyle w:val="Standard"/>
        <w:rPr>
          <w:rFonts w:ascii="Arial" w:eastAsia="Calibri" w:hAnsi="Arial" w:cs="Arial"/>
          <w:b/>
          <w:color w:val="00000A"/>
          <w:sz w:val="32"/>
          <w:szCs w:val="32"/>
          <w:u w:val="single"/>
          <w:lang w:val="fr-CA" w:eastAsia="en-US" w:bidi="ar-SA"/>
        </w:rPr>
      </w:pPr>
      <w:r w:rsidRPr="008106EF">
        <w:rPr>
          <w:rFonts w:ascii="Arial" w:eastAsia="Calibri" w:hAnsi="Arial" w:cs="Arial"/>
          <w:b/>
          <w:color w:val="00000A"/>
          <w:sz w:val="32"/>
          <w:szCs w:val="32"/>
          <w:u w:val="single"/>
          <w:lang w:val="fr-CA" w:eastAsia="en-US" w:bidi="ar-SA"/>
        </w:rPr>
        <w:t>Critères</w:t>
      </w:r>
    </w:p>
    <w:p w14:paraId="2621301B" w14:textId="77777777" w:rsidR="006C5108" w:rsidRPr="00507099" w:rsidRDefault="006C5108" w:rsidP="006C5108">
      <w:pPr>
        <w:pStyle w:val="Standard"/>
        <w:numPr>
          <w:ilvl w:val="0"/>
          <w:numId w:val="5"/>
        </w:numPr>
        <w:rPr>
          <w:rFonts w:ascii="Arial" w:hAnsi="Arial" w:cs="Arial"/>
          <w:b/>
          <w:color w:val="000000"/>
          <w:sz w:val="28"/>
          <w:szCs w:val="28"/>
          <w:lang w:val="fr-CA"/>
        </w:rPr>
      </w:pPr>
      <w:r w:rsidRPr="00507099">
        <w:rPr>
          <w:rFonts w:ascii="Arial" w:hAnsi="Arial" w:cs="Arial"/>
          <w:b/>
          <w:color w:val="000000"/>
          <w:sz w:val="28"/>
          <w:szCs w:val="28"/>
          <w:lang w:val="fr-CA"/>
        </w:rPr>
        <w:t>Le projet est réalisé par équipe de deux;</w:t>
      </w:r>
    </w:p>
    <w:p w14:paraId="623F557F" w14:textId="77777777" w:rsidR="0069238C" w:rsidRPr="008106EF" w:rsidRDefault="00ED7775" w:rsidP="006C5108">
      <w:pPr>
        <w:pStyle w:val="Standard"/>
        <w:numPr>
          <w:ilvl w:val="0"/>
          <w:numId w:val="5"/>
        </w:numPr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Utiliser les modèles présentés</w:t>
      </w:r>
      <w:r w:rsidR="006C5108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lors des laboratoires et petits projets précédents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;</w:t>
      </w:r>
    </w:p>
    <w:p w14:paraId="32BFD33C" w14:textId="77777777" w:rsidR="0069238C" w:rsidRPr="008106EF" w:rsidRDefault="00ED7775" w:rsidP="006C5108">
      <w:pPr>
        <w:pStyle w:val="Standard"/>
        <w:numPr>
          <w:ilvl w:val="0"/>
          <w:numId w:val="5"/>
        </w:numPr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Toutes les réponses du service sont en format JSON;</w:t>
      </w:r>
    </w:p>
    <w:p w14:paraId="0417866F" w14:textId="77777777" w:rsidR="0056395F" w:rsidRPr="008106EF" w:rsidRDefault="0056395F" w:rsidP="0056395F">
      <w:pPr>
        <w:pStyle w:val="Standard"/>
        <w:ind w:left="709"/>
        <w:rPr>
          <w:rFonts w:ascii="Arial" w:hAnsi="Arial" w:cs="Arial"/>
          <w:b/>
          <w:color w:val="000000"/>
          <w:sz w:val="28"/>
          <w:szCs w:val="28"/>
          <w:u w:val="single"/>
          <w:lang w:val="fr-CA"/>
        </w:rPr>
      </w:pPr>
      <w:r w:rsidRPr="008106EF">
        <w:rPr>
          <w:rFonts w:ascii="Arial" w:hAnsi="Arial" w:cs="Arial"/>
          <w:b/>
          <w:color w:val="000000"/>
          <w:sz w:val="28"/>
          <w:szCs w:val="28"/>
          <w:u w:val="single"/>
          <w:lang w:val="fr-CA"/>
        </w:rPr>
        <w:t>Lors de la remise</w:t>
      </w:r>
    </w:p>
    <w:p w14:paraId="158CF771" w14:textId="77777777" w:rsidR="0069238C" w:rsidRPr="008106EF" w:rsidRDefault="00ED7775" w:rsidP="006C5108">
      <w:pPr>
        <w:pStyle w:val="Paragraphedeliste"/>
        <w:numPr>
          <w:ilvl w:val="0"/>
          <w:numId w:val="5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333333"/>
          <w:sz w:val="28"/>
          <w:szCs w:val="28"/>
          <w:lang w:val="fr-CA"/>
        </w:rPr>
        <w:t>Le service est déployé sur le serveur</w:t>
      </w:r>
      <w:r w:rsidR="006C5108"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424T dans votre compte (web1 à web5)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>;</w:t>
      </w:r>
    </w:p>
    <w:p w14:paraId="5BFD567B" w14:textId="77777777" w:rsidR="0056395F" w:rsidRPr="008106EF" w:rsidRDefault="0056395F" w:rsidP="006C5108">
      <w:pPr>
        <w:pStyle w:val="Paragraphedeliste"/>
        <w:numPr>
          <w:ilvl w:val="0"/>
          <w:numId w:val="5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333333"/>
          <w:sz w:val="28"/>
          <w:szCs w:val="28"/>
          <w:lang w:val="fr-CA"/>
        </w:rPr>
        <w:t>L’application est déployée sur votre tablette;</w:t>
      </w:r>
    </w:p>
    <w:p w14:paraId="20EBA1E0" w14:textId="77777777" w:rsidR="0069238C" w:rsidRPr="008106EF" w:rsidRDefault="00C67D4E" w:rsidP="006C5108">
      <w:pPr>
        <w:pStyle w:val="Paragraphedeliste"/>
        <w:numPr>
          <w:ilvl w:val="0"/>
          <w:numId w:val="5"/>
        </w:numPr>
        <w:rPr>
          <w:rFonts w:ascii="Arial" w:hAnsi="Arial" w:cs="Arial"/>
          <w:color w:val="333333"/>
          <w:sz w:val="28"/>
          <w:szCs w:val="28"/>
          <w:u w:val="single"/>
          <w:lang w:val="fr-CA"/>
        </w:rPr>
      </w:pPr>
      <w:r w:rsidRPr="008106EF">
        <w:rPr>
          <w:rFonts w:ascii="Arial" w:hAnsi="Arial" w:cs="Arial"/>
          <w:color w:val="333333"/>
          <w:sz w:val="28"/>
          <w:szCs w:val="28"/>
          <w:u w:val="single"/>
          <w:lang w:val="fr-CA"/>
        </w:rPr>
        <w:t>Votre projet doit fonctionner avec</w:t>
      </w:r>
      <w:r w:rsidR="00ED7775" w:rsidRPr="008106EF">
        <w:rPr>
          <w:rFonts w:ascii="Arial" w:hAnsi="Arial" w:cs="Arial"/>
          <w:color w:val="333333"/>
          <w:sz w:val="28"/>
          <w:szCs w:val="28"/>
          <w:u w:val="single"/>
          <w:lang w:val="fr-CA"/>
        </w:rPr>
        <w:t xml:space="preserve"> la base de données qui est </w:t>
      </w:r>
      <w:r w:rsidR="009C5955">
        <w:rPr>
          <w:rFonts w:ascii="Arial" w:hAnsi="Arial" w:cs="Arial"/>
          <w:color w:val="333333"/>
          <w:sz w:val="28"/>
          <w:szCs w:val="28"/>
          <w:u w:val="single"/>
          <w:lang w:val="fr-CA"/>
        </w:rPr>
        <w:t>e</w:t>
      </w:r>
      <w:r w:rsidR="00ED7775" w:rsidRPr="008106EF">
        <w:rPr>
          <w:rFonts w:ascii="Arial" w:hAnsi="Arial" w:cs="Arial"/>
          <w:color w:val="333333"/>
          <w:sz w:val="28"/>
          <w:szCs w:val="28"/>
          <w:u w:val="single"/>
          <w:lang w:val="fr-CA"/>
        </w:rPr>
        <w:t xml:space="preserve"> sans la modifier;</w:t>
      </w:r>
    </w:p>
    <w:p w14:paraId="0AADC527" w14:textId="77777777" w:rsidR="0069238C" w:rsidRPr="008106EF" w:rsidRDefault="00ED7775" w:rsidP="006C5108">
      <w:pPr>
        <w:pStyle w:val="Paragraphedeliste"/>
        <w:numPr>
          <w:ilvl w:val="0"/>
          <w:numId w:val="5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333333"/>
          <w:sz w:val="28"/>
          <w:szCs w:val="28"/>
          <w:lang w:val="fr-CA"/>
        </w:rPr>
        <w:t>Un jeu d'essais sera fourni. Votre appli</w:t>
      </w:r>
      <w:r w:rsidR="00C67D4E"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cation doit fonctionner avec le 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>jeu d'essais</w:t>
      </w:r>
      <w:r w:rsidR="00C67D4E"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est fourni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>;</w:t>
      </w:r>
    </w:p>
    <w:p w14:paraId="4771142D" w14:textId="77777777" w:rsidR="0069238C" w:rsidRDefault="00ED7775" w:rsidP="006C5108">
      <w:pPr>
        <w:pStyle w:val="Paragraphedeliste"/>
        <w:numPr>
          <w:ilvl w:val="0"/>
          <w:numId w:val="5"/>
        </w:numPr>
        <w:rPr>
          <w:rFonts w:ascii="Arial" w:hAnsi="Arial" w:cs="Arial"/>
          <w:color w:val="333333"/>
          <w:sz w:val="28"/>
          <w:szCs w:val="28"/>
          <w:lang w:val="fr-CA"/>
        </w:rPr>
      </w:pPr>
      <w:r w:rsidRPr="008106EF">
        <w:rPr>
          <w:rFonts w:ascii="Arial" w:hAnsi="Arial" w:cs="Arial"/>
          <w:color w:val="333333"/>
          <w:sz w:val="28"/>
          <w:szCs w:val="28"/>
          <w:lang w:val="fr-CA"/>
        </w:rPr>
        <w:t>Votre projet respecte les</w:t>
      </w:r>
      <w:r w:rsidR="000920D3">
        <w:rPr>
          <w:rFonts w:ascii="Arial" w:hAnsi="Arial" w:cs="Arial"/>
          <w:color w:val="333333"/>
          <w:sz w:val="28"/>
          <w:szCs w:val="28"/>
          <w:lang w:val="fr-CA"/>
        </w:rPr>
        <w:t xml:space="preserve"> principes,</w:t>
      </w:r>
      <w:r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 </w:t>
      </w:r>
      <w:r w:rsidR="00C67D4E" w:rsidRPr="008106EF">
        <w:rPr>
          <w:rFonts w:ascii="Arial" w:hAnsi="Arial" w:cs="Arial"/>
          <w:color w:val="333333"/>
          <w:sz w:val="28"/>
          <w:szCs w:val="28"/>
          <w:lang w:val="fr-CA"/>
        </w:rPr>
        <w:t xml:space="preserve">contraintes et </w:t>
      </w:r>
      <w:r w:rsidR="000920D3">
        <w:rPr>
          <w:rFonts w:ascii="Arial" w:hAnsi="Arial" w:cs="Arial"/>
          <w:color w:val="333333"/>
          <w:sz w:val="28"/>
          <w:szCs w:val="28"/>
          <w:lang w:val="fr-CA"/>
        </w:rPr>
        <w:t>directives énoncés dans ce document.</w:t>
      </w:r>
    </w:p>
    <w:p w14:paraId="581FE63A" w14:textId="77777777" w:rsidR="0069238C" w:rsidRPr="008106EF" w:rsidRDefault="00EC33FB">
      <w:pPr>
        <w:pStyle w:val="Paragraphedeliste"/>
        <w:spacing w:after="0"/>
        <w:ind w:left="0"/>
        <w:rPr>
          <w:rFonts w:ascii="Arial" w:eastAsia="Calibri" w:hAnsi="Arial" w:cs="Arial"/>
          <w:b/>
          <w:color w:val="00000A"/>
          <w:sz w:val="32"/>
          <w:szCs w:val="32"/>
          <w:u w:val="single"/>
          <w:lang w:val="fr-CA" w:eastAsia="en-US" w:bidi="ar-SA"/>
        </w:rPr>
      </w:pPr>
      <w:r w:rsidRPr="008106EF">
        <w:rPr>
          <w:rFonts w:ascii="Arial" w:eastAsia="Calibri" w:hAnsi="Arial" w:cs="Arial"/>
          <w:b/>
          <w:color w:val="00000A"/>
          <w:sz w:val="32"/>
          <w:szCs w:val="32"/>
          <w:u w:val="single"/>
          <w:lang w:val="fr-CA" w:eastAsia="en-US" w:bidi="ar-SA"/>
        </w:rPr>
        <w:t>Contrainte</w:t>
      </w:r>
      <w:r w:rsidR="00660D62" w:rsidRPr="008106EF">
        <w:rPr>
          <w:rFonts w:ascii="Arial" w:eastAsia="Calibri" w:hAnsi="Arial" w:cs="Arial"/>
          <w:b/>
          <w:color w:val="00000A"/>
          <w:sz w:val="32"/>
          <w:szCs w:val="32"/>
          <w:u w:val="single"/>
          <w:lang w:val="fr-CA" w:eastAsia="en-US" w:bidi="ar-SA"/>
        </w:rPr>
        <w:t>s</w:t>
      </w:r>
    </w:p>
    <w:p w14:paraId="5AD01DC7" w14:textId="77777777" w:rsidR="00EC33FB" w:rsidRPr="008106EF" w:rsidRDefault="00EC33FB" w:rsidP="00EC33FB">
      <w:pPr>
        <w:pStyle w:val="Paragraphedeliste"/>
        <w:numPr>
          <w:ilvl w:val="0"/>
          <w:numId w:val="4"/>
        </w:numPr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Votre projet doit absolument fonctionner avec les tables qui sont disponibles sur LÉA</w:t>
      </w:r>
      <w:r w:rsidR="000F6EE3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 (fichier </w:t>
      </w:r>
      <w:proofErr w:type="spellStart"/>
      <w:r w:rsidR="000F6EE3" w:rsidRPr="008106EF">
        <w:rPr>
          <w:rFonts w:ascii="Arial" w:hAnsi="Arial" w:cs="Arial"/>
          <w:b/>
          <w:i/>
          <w:color w:val="333333"/>
          <w:sz w:val="28"/>
          <w:szCs w:val="28"/>
          <w:lang w:val="fr-CA"/>
        </w:rPr>
        <w:t>ProjetPLDL.sql</w:t>
      </w:r>
      <w:proofErr w:type="spellEnd"/>
      <w:r w:rsidR="000F6EE3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)</w:t>
      </w:r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. En cas de non-respect de cette directive puisque le projet ne pourra pas être corrigé, </w:t>
      </w:r>
      <w:r w:rsidRPr="008106EF">
        <w:rPr>
          <w:rFonts w:ascii="Arial" w:eastAsia="Calibri" w:hAnsi="Arial" w:cs="Arial"/>
          <w:color w:val="00000A"/>
          <w:sz w:val="32"/>
          <w:szCs w:val="32"/>
          <w:u w:val="single"/>
          <w:lang w:val="fr-CA" w:eastAsia="en-US" w:bidi="ar-SA"/>
        </w:rPr>
        <w:t>la note de zéro sera attribuée pour l’ensemble du projet</w:t>
      </w:r>
      <w:r w:rsidR="00E30B56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;</w:t>
      </w:r>
    </w:p>
    <w:p w14:paraId="7D134BE8" w14:textId="77777777" w:rsidR="00EC33FB" w:rsidRPr="008106EF" w:rsidRDefault="00EC33FB" w:rsidP="000F6EE3">
      <w:pPr>
        <w:pStyle w:val="Paragraphedeliste"/>
        <w:numPr>
          <w:ilvl w:val="0"/>
          <w:numId w:val="4"/>
        </w:numPr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Afin d’ajouter une musique, votre projet doit absolument utiliser API de </w:t>
      </w:r>
      <w:proofErr w:type="spellStart"/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Youtube</w:t>
      </w:r>
      <w:proofErr w:type="spellEnd"/>
      <w:r w:rsidR="00A6199B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 pour faire la recherche</w:t>
      </w:r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. </w:t>
      </w:r>
      <w:r w:rsidR="00031423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Vous pouvez utiliser l’API de </w:t>
      </w:r>
      <w:proofErr w:type="spellStart"/>
      <w:r w:rsidR="00031423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Youtube</w:t>
      </w:r>
      <w:proofErr w:type="spellEnd"/>
      <w:r w:rsidR="00031423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 pour d’autres fonctionnalités de votre projet. Cependant, il faut respecter la liste des fonctionnalités. </w:t>
      </w:r>
      <w:r w:rsidR="00E30B56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Il vous faudra créer un compte Google afin d’accéder aux fonctionnalités de </w:t>
      </w:r>
      <w:r w:rsidR="009C5955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développeur</w:t>
      </w:r>
      <w:r w:rsidR="00E30B56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. </w:t>
      </w:r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En cas de non-respect</w:t>
      </w:r>
      <w:r w:rsidR="00507099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 de cette </w:t>
      </w:r>
      <w:proofErr w:type="spellStart"/>
      <w:r w:rsidR="00507099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contraine</w:t>
      </w:r>
      <w:proofErr w:type="spellEnd"/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, la note de zéro sera attribuée pour cette partie du projet</w:t>
      </w:r>
      <w:r w:rsidR="00E30B56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;</w:t>
      </w:r>
    </w:p>
    <w:p w14:paraId="685403B5" w14:textId="77777777" w:rsidR="00A6199B" w:rsidRPr="008106EF" w:rsidRDefault="00A6199B" w:rsidP="00A6199B">
      <w:pPr>
        <w:pStyle w:val="Paragraphedeliste"/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</w:p>
    <w:p w14:paraId="7A1F1D7A" w14:textId="77777777" w:rsidR="000920D3" w:rsidRDefault="000920D3" w:rsidP="000F6EE3">
      <w:pPr>
        <w:pStyle w:val="Paragraphedeliste"/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  <w:r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(</w:t>
      </w:r>
      <w:proofErr w:type="gramStart"/>
      <w:r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suite</w:t>
      </w:r>
      <w:proofErr w:type="gramEnd"/>
      <w:r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)</w:t>
      </w:r>
    </w:p>
    <w:p w14:paraId="16BAD2A6" w14:textId="77777777" w:rsidR="000F6EE3" w:rsidRPr="008106EF" w:rsidRDefault="007F470A" w:rsidP="000F6EE3">
      <w:pPr>
        <w:pStyle w:val="Paragraphedeliste"/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  <w:hyperlink r:id="rId11" w:history="1">
        <w:r w:rsidR="00A6199B" w:rsidRPr="008106EF">
          <w:rPr>
            <w:rStyle w:val="Lienhypertexte"/>
            <w:rFonts w:ascii="Arial" w:eastAsia="Calibri" w:hAnsi="Arial" w:cs="Arial"/>
            <w:sz w:val="32"/>
            <w:szCs w:val="32"/>
            <w:lang w:val="fr-CA" w:eastAsia="en-US" w:bidi="ar-SA"/>
          </w:rPr>
          <w:t>https://developers.google.com/youtube/android/player/</w:t>
        </w:r>
      </w:hyperlink>
    </w:p>
    <w:p w14:paraId="182FF190" w14:textId="77777777" w:rsidR="00031423" w:rsidRPr="008106EF" w:rsidRDefault="00031423" w:rsidP="000F6EE3">
      <w:pPr>
        <w:pStyle w:val="Paragraphedeliste"/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</w:p>
    <w:p w14:paraId="0252F131" w14:textId="77777777" w:rsidR="00031423" w:rsidRPr="008106EF" w:rsidRDefault="00031423" w:rsidP="000F6EE3">
      <w:pPr>
        <w:pStyle w:val="Paragraphedeliste"/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Exemple pour une recherche</w:t>
      </w:r>
    </w:p>
    <w:p w14:paraId="42FB8A0A" w14:textId="77777777" w:rsidR="00031423" w:rsidRPr="008106EF" w:rsidRDefault="007F470A" w:rsidP="000F6EE3">
      <w:pPr>
        <w:pStyle w:val="Paragraphedeliste"/>
        <w:spacing w:after="0"/>
        <w:rPr>
          <w:rFonts w:ascii="Arial" w:eastAsia="Calibri" w:hAnsi="Arial" w:cs="Arial"/>
          <w:b/>
          <w:color w:val="00000A"/>
          <w:sz w:val="16"/>
          <w:szCs w:val="16"/>
          <w:lang w:val="fr-CA" w:eastAsia="en-US" w:bidi="ar-SA"/>
        </w:rPr>
      </w:pPr>
      <w:hyperlink r:id="rId12" w:history="1">
        <w:r w:rsidR="00364E92" w:rsidRPr="008106EF">
          <w:rPr>
            <w:rStyle w:val="Lienhypertexte"/>
            <w:rFonts w:ascii="Arial" w:eastAsia="Calibri" w:hAnsi="Arial" w:cs="Arial"/>
            <w:sz w:val="16"/>
            <w:szCs w:val="16"/>
            <w:lang w:val="fr-CA" w:eastAsia="en-US" w:bidi="ar-SA"/>
          </w:rPr>
          <w:t>https://www.googleapis.com/youtube/v3/search?part=snippet&amp;key=</w:t>
        </w:r>
        <w:r w:rsidR="00364E92" w:rsidRPr="008106EF">
          <w:rPr>
            <w:rStyle w:val="Lienhypertexte"/>
            <w:rFonts w:ascii="Arial" w:eastAsia="Calibri" w:hAnsi="Arial" w:cs="Arial"/>
            <w:b/>
            <w:sz w:val="16"/>
            <w:szCs w:val="16"/>
            <w:lang w:val="fr-CA" w:eastAsia="en-US" w:bidi="ar-SA"/>
          </w:rPr>
          <w:t>AIzaSyCyILNiZXjnqoN1eaCYW7NQvdj4_qGaEjw</w:t>
        </w:r>
        <w:r w:rsidR="00364E92" w:rsidRPr="008106EF">
          <w:rPr>
            <w:rStyle w:val="Lienhypertexte"/>
            <w:rFonts w:ascii="Arial" w:eastAsia="Calibri" w:hAnsi="Arial" w:cs="Arial"/>
            <w:sz w:val="16"/>
            <w:szCs w:val="16"/>
            <w:lang w:val="fr-CA" w:eastAsia="en-US" w:bidi="ar-SA"/>
          </w:rPr>
          <w:t>&amp;q=</w:t>
        </w:r>
        <w:r w:rsidR="00364E92" w:rsidRPr="008106EF">
          <w:rPr>
            <w:rStyle w:val="Lienhypertexte"/>
            <w:rFonts w:ascii="Arial" w:eastAsia="Calibri" w:hAnsi="Arial" w:cs="Arial"/>
            <w:b/>
            <w:sz w:val="16"/>
            <w:szCs w:val="16"/>
            <w:lang w:val="fr-CA" w:eastAsia="en-US" w:bidi="ar-SA"/>
          </w:rPr>
          <w:t>Bealtles</w:t>
        </w:r>
        <w:r w:rsidR="00364E92" w:rsidRPr="008106EF">
          <w:rPr>
            <w:rStyle w:val="Lienhypertexte"/>
            <w:rFonts w:ascii="Arial" w:eastAsia="Calibri" w:hAnsi="Arial" w:cs="Arial"/>
            <w:sz w:val="16"/>
            <w:szCs w:val="16"/>
            <w:lang w:val="fr-CA" w:eastAsia="en-US" w:bidi="ar-SA"/>
          </w:rPr>
          <w:t>+</w:t>
        </w:r>
        <w:r w:rsidR="00364E92" w:rsidRPr="008106EF">
          <w:rPr>
            <w:rStyle w:val="Lienhypertexte"/>
            <w:rFonts w:ascii="Arial" w:eastAsia="Calibri" w:hAnsi="Arial" w:cs="Arial"/>
            <w:b/>
            <w:sz w:val="16"/>
            <w:szCs w:val="16"/>
            <w:lang w:val="fr-CA" w:eastAsia="en-US" w:bidi="ar-SA"/>
          </w:rPr>
          <w:t>%22Hey%20Jude%22</w:t>
        </w:r>
      </w:hyperlink>
    </w:p>
    <w:p w14:paraId="46EB860A" w14:textId="77777777" w:rsidR="00364E92" w:rsidRPr="008106EF" w:rsidRDefault="00364E92" w:rsidP="000F6EE3">
      <w:pPr>
        <w:pStyle w:val="Paragraphedeliste"/>
        <w:spacing w:after="0"/>
        <w:rPr>
          <w:rFonts w:ascii="Arial" w:eastAsia="Calibri" w:hAnsi="Arial" w:cs="Arial"/>
          <w:b/>
          <w:color w:val="00000A"/>
          <w:sz w:val="16"/>
          <w:szCs w:val="16"/>
          <w:lang w:val="fr-CA" w:eastAsia="en-US" w:bidi="ar-SA"/>
        </w:rPr>
      </w:pPr>
    </w:p>
    <w:p w14:paraId="54820765" w14:textId="77777777" w:rsidR="00EC33FB" w:rsidRPr="008106EF" w:rsidRDefault="00EC33FB" w:rsidP="00EC33FB">
      <w:pPr>
        <w:pStyle w:val="Paragraphedeliste"/>
        <w:numPr>
          <w:ilvl w:val="0"/>
          <w:numId w:val="4"/>
        </w:numPr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La sécurité doit respecter les principes décrits dans cet énoncé (par exemple : utilisation d’un ticket pour exécuter une commande, un ticket n’est valide que pour l’exécuter d’une seule commande), En cas de non-respect, la note de zéro sera attribuée pour cette partie du projet</w:t>
      </w:r>
      <w:r w:rsidR="00E30B56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;</w:t>
      </w:r>
    </w:p>
    <w:p w14:paraId="1B629EC3" w14:textId="77777777" w:rsidR="00EC33FB" w:rsidRPr="008106EF" w:rsidRDefault="000F6EE3" w:rsidP="00EC33FB">
      <w:pPr>
        <w:pStyle w:val="Paragraphedeliste"/>
        <w:numPr>
          <w:ilvl w:val="0"/>
          <w:numId w:val="4"/>
        </w:numPr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Les services </w:t>
      </w:r>
      <w:r w:rsidR="00660D62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sont </w:t>
      </w:r>
      <w:r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offerts</w:t>
      </w:r>
      <w:r w:rsidR="00660D62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 à partir du modèle utilisé lors du petit projet 2 (EJB, JPA, modèle pour la sécurité et la création d’un utilisateur)</w:t>
      </w:r>
      <w:r w:rsidR="00507099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;</w:t>
      </w:r>
    </w:p>
    <w:p w14:paraId="317155FD" w14:textId="77777777" w:rsidR="00E30B56" w:rsidRPr="008106EF" w:rsidRDefault="009C5955" w:rsidP="00EC33FB">
      <w:pPr>
        <w:pStyle w:val="Paragraphedeliste"/>
        <w:numPr>
          <w:ilvl w:val="0"/>
          <w:numId w:val="4"/>
        </w:numPr>
        <w:spacing w:after="0"/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</w:pPr>
      <w:r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concernant</w:t>
      </w:r>
      <w:r w:rsidR="00E30B56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 la sécurité, le </w:t>
      </w:r>
      <w:proofErr w:type="spellStart"/>
      <w:r w:rsidR="00E30B56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>captcha</w:t>
      </w:r>
      <w:proofErr w:type="spellEnd"/>
      <w:r w:rsidR="00E30B56" w:rsidRPr="008106EF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 peut être généré à partir de la classe fournie lors du petit projet 2 ou de l’API de Google</w:t>
      </w:r>
      <w:r w:rsidR="00507099">
        <w:rPr>
          <w:rFonts w:ascii="Arial" w:eastAsia="Calibri" w:hAnsi="Arial" w:cs="Arial"/>
          <w:color w:val="00000A"/>
          <w:sz w:val="32"/>
          <w:szCs w:val="32"/>
          <w:lang w:val="fr-CA" w:eastAsia="en-US" w:bidi="ar-SA"/>
        </w:rPr>
        <w:t xml:space="preserve"> mais en respectant les principes décrits dans l’énoncé.</w:t>
      </w:r>
    </w:p>
    <w:p w14:paraId="63FC98C2" w14:textId="77777777" w:rsidR="0069238C" w:rsidRPr="008106EF" w:rsidRDefault="0069238C">
      <w:pPr>
        <w:pStyle w:val="Paragraphedeliste"/>
        <w:spacing w:after="0"/>
        <w:ind w:left="0"/>
        <w:rPr>
          <w:rFonts w:ascii="Arial" w:hAnsi="Arial" w:cs="Arial"/>
          <w:color w:val="333333"/>
          <w:lang w:val="fr-CA"/>
        </w:rPr>
      </w:pPr>
    </w:p>
    <w:p w14:paraId="6C7D401D" w14:textId="77777777" w:rsidR="00364E92" w:rsidRPr="008106EF" w:rsidRDefault="00364E92">
      <w:pPr>
        <w:suppressAutoHyphens w:val="0"/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eastAsia="en-US" w:bidi="ar-SA"/>
        </w:rPr>
      </w:pPr>
      <w:r w:rsidRPr="008106E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eastAsia="en-US" w:bidi="ar-SA"/>
        </w:rPr>
        <w:br w:type="page"/>
      </w:r>
    </w:p>
    <w:p w14:paraId="1C11791F" w14:textId="77777777" w:rsidR="0069238C" w:rsidRPr="008106EF" w:rsidRDefault="00ED7775">
      <w:pPr>
        <w:pStyle w:val="Paragraphedeliste"/>
        <w:spacing w:after="0"/>
        <w:ind w:left="0"/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val="fr-CA" w:eastAsia="en-US" w:bidi="ar-SA"/>
        </w:rPr>
      </w:pPr>
      <w:r w:rsidRPr="008106E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val="fr-CA" w:eastAsia="en-US" w:bidi="ar-SA"/>
        </w:rPr>
        <w:lastRenderedPageBreak/>
        <w:t>Sécurité</w:t>
      </w:r>
    </w:p>
    <w:p w14:paraId="656052FB" w14:textId="77777777" w:rsidR="0069238C" w:rsidRPr="008106EF" w:rsidRDefault="00ED7775">
      <w:pPr>
        <w:pStyle w:val="Paragraphedeliste"/>
        <w:spacing w:after="0"/>
        <w:ind w:left="0"/>
        <w:rPr>
          <w:rFonts w:ascii="Arial" w:hAnsi="Arial" w:cs="Arial"/>
          <w:lang w:val="fr-CA"/>
        </w:rPr>
      </w:pPr>
      <w:r w:rsidRPr="008106EF">
        <w:rPr>
          <w:rFonts w:ascii="Arial" w:eastAsia="Calibri" w:hAnsi="Arial" w:cs="Arial"/>
          <w:color w:val="000000"/>
          <w:sz w:val="28"/>
          <w:szCs w:val="28"/>
          <w:lang w:val="fr-CA" w:eastAsia="en-US" w:bidi="ar-SA"/>
        </w:rPr>
        <w:t xml:space="preserve">Puisque dans le projet </w:t>
      </w:r>
      <w:r w:rsidRPr="008106EF">
        <w:rPr>
          <w:rFonts w:ascii="Arial" w:eastAsia="Calibri" w:hAnsi="Arial" w:cs="Arial"/>
          <w:color w:val="000000"/>
          <w:sz w:val="28"/>
          <w:szCs w:val="28"/>
          <w:u w:val="single"/>
          <w:lang w:val="fr-CA" w:eastAsia="en-US" w:bidi="ar-SA"/>
        </w:rPr>
        <w:t>tous</w:t>
      </w:r>
      <w:r w:rsidRPr="008106EF">
        <w:rPr>
          <w:rFonts w:ascii="Arial" w:eastAsia="Calibri" w:hAnsi="Arial" w:cs="Arial"/>
          <w:color w:val="000000"/>
          <w:sz w:val="28"/>
          <w:szCs w:val="28"/>
          <w:lang w:val="fr-CA" w:eastAsia="en-US" w:bidi="ar-SA"/>
        </w:rPr>
        <w:t xml:space="preserve"> les services sont accessibles à partir du URL, il faut êt</w:t>
      </w:r>
      <w:r w:rsidR="00507099">
        <w:rPr>
          <w:rFonts w:ascii="Arial" w:eastAsia="Calibri" w:hAnsi="Arial" w:cs="Arial"/>
          <w:color w:val="000000"/>
          <w:sz w:val="28"/>
          <w:szCs w:val="28"/>
          <w:lang w:val="fr-CA" w:eastAsia="en-US" w:bidi="ar-SA"/>
        </w:rPr>
        <w:t>re en mesure de permettre l’exécution</w:t>
      </w:r>
      <w:r w:rsidRPr="008106EF">
        <w:rPr>
          <w:rFonts w:ascii="Arial" w:eastAsia="Calibri" w:hAnsi="Arial" w:cs="Arial"/>
          <w:color w:val="000000"/>
          <w:sz w:val="28"/>
          <w:szCs w:val="28"/>
          <w:lang w:val="fr-CA" w:eastAsia="en-US" w:bidi="ar-SA"/>
        </w:rPr>
        <w:t xml:space="preserve"> </w:t>
      </w:r>
      <w:r w:rsidR="00507099">
        <w:rPr>
          <w:rFonts w:ascii="Arial" w:eastAsia="Calibri" w:hAnsi="Arial" w:cs="Arial"/>
          <w:color w:val="000000"/>
          <w:sz w:val="28"/>
          <w:szCs w:val="28"/>
          <w:lang w:val="fr-CA" w:eastAsia="en-US" w:bidi="ar-SA"/>
        </w:rPr>
        <w:t xml:space="preserve">de certains services </w:t>
      </w:r>
      <w:r w:rsidRPr="008106EF">
        <w:rPr>
          <w:rFonts w:ascii="Arial" w:eastAsia="Calibri" w:hAnsi="Arial" w:cs="Arial"/>
          <w:color w:val="000000"/>
          <w:sz w:val="28"/>
          <w:szCs w:val="28"/>
          <w:lang w:val="fr-CA" w:eastAsia="en-US" w:bidi="ar-SA"/>
        </w:rPr>
        <w:t>uniquement aux utilisateurs identifiés.</w:t>
      </w:r>
    </w:p>
    <w:p w14:paraId="3B5C5448" w14:textId="77777777" w:rsidR="0069238C" w:rsidRPr="008106EF" w:rsidRDefault="0069238C">
      <w:pPr>
        <w:pStyle w:val="Paragraphedeliste"/>
        <w:spacing w:after="0"/>
        <w:ind w:left="0"/>
        <w:rPr>
          <w:rFonts w:ascii="Arial" w:hAnsi="Arial" w:cs="Arial"/>
          <w:color w:val="333333"/>
          <w:sz w:val="28"/>
          <w:szCs w:val="28"/>
          <w:lang w:val="fr-CA"/>
        </w:rPr>
      </w:pPr>
    </w:p>
    <w:p w14:paraId="601A139D" w14:textId="77777777" w:rsidR="0069238C" w:rsidRPr="008106EF" w:rsidRDefault="00ED7775">
      <w:pPr>
        <w:pStyle w:val="Standard"/>
        <w:rPr>
          <w:rFonts w:ascii="Arial" w:hAnsi="Arial" w:cs="Arial"/>
          <w:b/>
          <w:bCs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Le modèle</w:t>
      </w:r>
    </w:p>
    <w:p w14:paraId="636F567C" w14:textId="77777777" w:rsidR="0069238C" w:rsidRPr="008106EF" w:rsidRDefault="00ED7775">
      <w:pPr>
        <w:pStyle w:val="Standard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noProof/>
          <w:lang w:val="fr-FR" w:eastAsia="fr-FR" w:bidi="ar-SA"/>
        </w:rPr>
        <w:drawing>
          <wp:inline distT="0" distB="0" distL="0" distR="0" wp14:anchorId="223D0CDC" wp14:editId="1B23290B">
            <wp:extent cx="3581400" cy="3397250"/>
            <wp:effectExtent l="0" t="0" r="0" b="0"/>
            <wp:docPr id="3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869" cy="339769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155B4D4" w14:textId="77777777" w:rsidR="0069238C" w:rsidRPr="008106EF" w:rsidRDefault="0069238C">
      <w:pPr>
        <w:pStyle w:val="Standard"/>
        <w:rPr>
          <w:rFonts w:ascii="Arial" w:hAnsi="Arial" w:cs="Arial"/>
          <w:b/>
          <w:bCs/>
          <w:color w:val="000000"/>
          <w:sz w:val="28"/>
          <w:szCs w:val="28"/>
          <w:lang w:val="fr-CA"/>
        </w:rPr>
      </w:pPr>
    </w:p>
    <w:p w14:paraId="1007046E" w14:textId="77777777" w:rsidR="0069238C" w:rsidRPr="008106EF" w:rsidRDefault="00ED7775">
      <w:pPr>
        <w:pStyle w:val="Standard"/>
        <w:rPr>
          <w:rFonts w:ascii="Arial" w:hAnsi="Arial" w:cs="Arial"/>
          <w:b/>
          <w:bCs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Description</w:t>
      </w:r>
    </w:p>
    <w:p w14:paraId="7841BA83" w14:textId="77777777" w:rsidR="0069238C" w:rsidRPr="008106EF" w:rsidRDefault="00ED7775">
      <w:pPr>
        <w:pStyle w:val="Standard"/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Chaque fois qu'une application veut accéder un service </w:t>
      </w:r>
      <w:r w:rsidR="00E81A78" w:rsidRPr="008106EF">
        <w:rPr>
          <w:rFonts w:ascii="Arial" w:hAnsi="Arial" w:cs="Arial"/>
          <w:color w:val="000000"/>
          <w:sz w:val="28"/>
          <w:szCs w:val="28"/>
          <w:lang w:val="fr-CA"/>
        </w:rPr>
        <w:t>réservé aux utilisateurs identifiés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, elle doit le faire </w:t>
      </w:r>
      <w:r w:rsidR="00E81A78" w:rsidRPr="008106EF">
        <w:rPr>
          <w:rFonts w:ascii="Arial" w:hAnsi="Arial" w:cs="Arial"/>
          <w:color w:val="000000"/>
          <w:sz w:val="28"/>
          <w:szCs w:val="28"/>
          <w:lang w:val="fr-CA"/>
        </w:rPr>
        <w:t>la manière suivante :</w:t>
      </w:r>
    </w:p>
    <w:p w14:paraId="0C9D2988" w14:textId="77777777"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L'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application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demande un ticket afin de pouvoir exécuter une commande (</w:t>
      </w:r>
      <w:proofErr w:type="spellStart"/>
      <w:r w:rsidRPr="008106EF">
        <w:rPr>
          <w:rFonts w:ascii="Arial" w:hAnsi="Arial" w:cs="Arial"/>
          <w:color w:val="000000"/>
          <w:sz w:val="28"/>
          <w:szCs w:val="28"/>
          <w:lang w:val="fr-CA"/>
        </w:rPr>
        <w:t>GetTicket</w:t>
      </w:r>
      <w:proofErr w:type="spellEnd"/>
      <w:r w:rsidRPr="008106EF">
        <w:rPr>
          <w:rFonts w:ascii="Arial" w:hAnsi="Arial" w:cs="Arial"/>
          <w:color w:val="000000"/>
          <w:sz w:val="28"/>
          <w:szCs w:val="28"/>
          <w:lang w:val="fr-CA"/>
        </w:rPr>
        <w:t>/</w:t>
      </w:r>
      <w:r w:rsidRPr="008106EF">
        <w:rPr>
          <w:rFonts w:ascii="Arial" w:hAnsi="Arial" w:cs="Arial"/>
          <w:i/>
          <w:iCs/>
          <w:color w:val="000000"/>
          <w:sz w:val="28"/>
          <w:szCs w:val="28"/>
          <w:lang w:val="fr-CA"/>
        </w:rPr>
        <w:t>utilisateur);</w:t>
      </w:r>
    </w:p>
    <w:p w14:paraId="044EF64A" w14:textId="77777777"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vérifie que l'utilisateur est dans la base de données. En cas d'échec un message d'erreur est retourné;</w:t>
      </w:r>
    </w:p>
    <w:p w14:paraId="644B2AFB" w14:textId="77777777"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génère une clé. Une séquence aléatoire de caractère (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par exemple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 : Patate)</w:t>
      </w:r>
    </w:p>
    <w:p w14:paraId="32BCBE92" w14:textId="77777777"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produit une </w:t>
      </w:r>
      <w:proofErr w:type="spellStart"/>
      <w:r w:rsidRPr="008106EF">
        <w:rPr>
          <w:rFonts w:ascii="Arial" w:hAnsi="Arial" w:cs="Arial"/>
          <w:b/>
          <w:color w:val="000000"/>
          <w:sz w:val="28"/>
          <w:szCs w:val="28"/>
          <w:lang w:val="fr-CA"/>
        </w:rPr>
        <w:t>chaîne</w:t>
      </w:r>
      <w:proofErr w:type="spellEnd"/>
      <w:r w:rsidRPr="008106EF">
        <w:rPr>
          <w:rFonts w:ascii="Arial" w:hAnsi="Arial" w:cs="Arial"/>
          <w:b/>
          <w:color w:val="000000"/>
          <w:sz w:val="28"/>
          <w:szCs w:val="28"/>
          <w:lang w:val="fr-CA"/>
        </w:rPr>
        <w:t xml:space="preserve"> </w:t>
      </w:r>
      <w:r w:rsidR="004C57BB" w:rsidRPr="008106EF">
        <w:rPr>
          <w:rFonts w:ascii="Arial" w:hAnsi="Arial" w:cs="Arial"/>
          <w:b/>
          <w:color w:val="000000"/>
          <w:sz w:val="28"/>
          <w:szCs w:val="28"/>
          <w:lang w:val="fr-CA"/>
        </w:rPr>
        <w:t>de confirmation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</w:t>
      </w:r>
      <w:r w:rsidR="00E81A78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en format MD5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à partir de la clé et du mot de passe de l'utilisateur en format MD5 qui est dis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>ponible dans la base de données;</w:t>
      </w:r>
    </w:p>
    <w:p w14:paraId="0DE7A349" w14:textId="77777777"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produit un ticket (#Ticket, </w:t>
      </w:r>
      <w:proofErr w:type="spellStart"/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>chaîne</w:t>
      </w:r>
      <w:proofErr w:type="spellEnd"/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de confirmation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)</w:t>
      </w:r>
      <w:r w:rsidR="00E81A78" w:rsidRPr="008106EF">
        <w:rPr>
          <w:rFonts w:ascii="Arial" w:hAnsi="Arial" w:cs="Arial"/>
          <w:color w:val="000000"/>
          <w:sz w:val="28"/>
          <w:szCs w:val="28"/>
          <w:lang w:val="fr-CA"/>
        </w:rPr>
        <w:t>. Ce ticket est stocké dans une structure de données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;</w:t>
      </w:r>
    </w:p>
    <w:p w14:paraId="0A6FDC7F" w14:textId="77777777"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retourne un flux JSON comprenant le #ticket et la clé (exemple Patate);</w:t>
      </w:r>
    </w:p>
    <w:p w14:paraId="006AB7BA" w14:textId="77777777"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L'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 xml:space="preserve">application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produit une </w:t>
      </w:r>
      <w:proofErr w:type="spellStart"/>
      <w:r w:rsidRPr="008106EF">
        <w:rPr>
          <w:rFonts w:ascii="Arial" w:hAnsi="Arial" w:cs="Arial"/>
          <w:b/>
          <w:color w:val="000000"/>
          <w:sz w:val="28"/>
          <w:szCs w:val="28"/>
          <w:lang w:val="fr-CA"/>
        </w:rPr>
        <w:t>chaîne</w:t>
      </w:r>
      <w:proofErr w:type="spellEnd"/>
      <w:r w:rsidRPr="008106EF">
        <w:rPr>
          <w:rFonts w:ascii="Arial" w:hAnsi="Arial" w:cs="Arial"/>
          <w:b/>
          <w:color w:val="000000"/>
          <w:sz w:val="28"/>
          <w:szCs w:val="28"/>
          <w:lang w:val="fr-CA"/>
        </w:rPr>
        <w:t xml:space="preserve"> </w:t>
      </w:r>
      <w:r w:rsidR="00540EB0" w:rsidRPr="008106EF">
        <w:rPr>
          <w:rFonts w:ascii="Arial" w:hAnsi="Arial" w:cs="Arial"/>
          <w:b/>
          <w:color w:val="000000"/>
          <w:sz w:val="28"/>
          <w:szCs w:val="28"/>
          <w:lang w:val="fr-CA"/>
        </w:rPr>
        <w:t>de</w:t>
      </w:r>
      <w:r w:rsidR="00540EB0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</w:t>
      </w:r>
      <w:r w:rsidR="004C57BB" w:rsidRPr="008106EF">
        <w:rPr>
          <w:rFonts w:ascii="Arial" w:hAnsi="Arial" w:cs="Arial"/>
          <w:b/>
          <w:color w:val="000000"/>
          <w:sz w:val="28"/>
          <w:szCs w:val="28"/>
          <w:lang w:val="fr-CA"/>
        </w:rPr>
        <w:t>confirmation</w:t>
      </w:r>
      <w:r w:rsidR="00540EB0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MD5 à partir de la clé 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lastRenderedPageBreak/>
        <w:t>reçue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dans le flux JSON et du mot de passe de l'utilisateur en format MD5  qui est disponi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>ble dans une variable locale;</w:t>
      </w:r>
    </w:p>
    <w:p w14:paraId="191707E8" w14:textId="77777777"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L'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 xml:space="preserve">application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demande au s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ervice l'exécution </w:t>
      </w:r>
      <w:r w:rsidR="00E81A78" w:rsidRPr="008106EF">
        <w:rPr>
          <w:rFonts w:ascii="Arial" w:hAnsi="Arial" w:cs="Arial"/>
          <w:color w:val="000000"/>
          <w:sz w:val="28"/>
          <w:szCs w:val="28"/>
          <w:lang w:val="fr-CA"/>
        </w:rPr>
        <w:t>d’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une commande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(Commande/#Ticket/</w:t>
      </w:r>
      <w:proofErr w:type="spellStart"/>
      <w:r w:rsidR="00540EB0" w:rsidRPr="008106EF">
        <w:rPr>
          <w:rFonts w:ascii="Arial" w:hAnsi="Arial" w:cs="Arial"/>
          <w:b/>
          <w:color w:val="000000"/>
          <w:sz w:val="28"/>
          <w:szCs w:val="28"/>
          <w:lang w:val="fr-CA"/>
        </w:rPr>
        <w:t>Chaîne</w:t>
      </w:r>
      <w:proofErr w:type="spellEnd"/>
      <w:r w:rsidR="00540EB0" w:rsidRPr="008106EF">
        <w:rPr>
          <w:rFonts w:ascii="Arial" w:hAnsi="Arial" w:cs="Arial"/>
          <w:b/>
          <w:color w:val="000000"/>
          <w:sz w:val="28"/>
          <w:szCs w:val="28"/>
          <w:lang w:val="fr-CA"/>
        </w:rPr>
        <w:t xml:space="preserve"> de </w:t>
      </w:r>
      <w:r w:rsidR="004C57BB" w:rsidRPr="008106EF">
        <w:rPr>
          <w:rFonts w:ascii="Arial" w:hAnsi="Arial" w:cs="Arial"/>
          <w:b/>
          <w:color w:val="000000"/>
          <w:sz w:val="28"/>
          <w:szCs w:val="28"/>
          <w:lang w:val="fr-CA"/>
        </w:rPr>
        <w:t>confirmation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/p1/p2…/</w:t>
      </w:r>
      <w:proofErr w:type="spellStart"/>
      <w:r w:rsidRPr="008106EF">
        <w:rPr>
          <w:rFonts w:ascii="Arial" w:hAnsi="Arial" w:cs="Arial"/>
          <w:color w:val="000000"/>
          <w:sz w:val="28"/>
          <w:szCs w:val="28"/>
          <w:lang w:val="fr-CA"/>
        </w:rPr>
        <w:t>pn</w:t>
      </w:r>
      <w:proofErr w:type="spellEnd"/>
      <w:r w:rsidRPr="008106EF">
        <w:rPr>
          <w:rFonts w:ascii="Arial" w:hAnsi="Arial" w:cs="Arial"/>
          <w:color w:val="000000"/>
          <w:sz w:val="28"/>
          <w:szCs w:val="28"/>
          <w:lang w:val="fr-CA"/>
        </w:rPr>
        <w:t>;</w:t>
      </w:r>
    </w:p>
    <w:p w14:paraId="2396FEA4" w14:textId="77777777"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reçoit la demande. Il c</w:t>
      </w:r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ompare la </w:t>
      </w:r>
      <w:proofErr w:type="spellStart"/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>chaîne</w:t>
      </w:r>
      <w:proofErr w:type="spellEnd"/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de 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>confirmation</w:t>
      </w:r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reçue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a</w:t>
      </w:r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vec la </w:t>
      </w:r>
      <w:proofErr w:type="spellStart"/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>chaîne</w:t>
      </w:r>
      <w:proofErr w:type="spellEnd"/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de 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>confirmation</w:t>
      </w:r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qu’il a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conservé</w:t>
      </w:r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>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dans la structure Tickets.</w:t>
      </w:r>
    </w:p>
    <w:p w14:paraId="72B390C3" w14:textId="77777777"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retire le ticket de la structure et la commande est exécutée uniquement si les deux </w:t>
      </w:r>
      <w:proofErr w:type="spellStart"/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>chaînes</w:t>
      </w:r>
      <w:proofErr w:type="spellEnd"/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de 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>confirmation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sont 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>i</w:t>
      </w:r>
      <w:r w:rsidR="00335420" w:rsidRPr="008106EF">
        <w:rPr>
          <w:rFonts w:ascii="Arial" w:hAnsi="Arial" w:cs="Arial"/>
          <w:color w:val="000000"/>
          <w:sz w:val="28"/>
          <w:szCs w:val="28"/>
          <w:lang w:val="fr-CA"/>
        </w:rPr>
        <w:t>dentiques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;</w:t>
      </w:r>
    </w:p>
    <w:p w14:paraId="6DC56D5B" w14:textId="77777777" w:rsidR="0069238C" w:rsidRPr="008106EF" w:rsidRDefault="00ED7775">
      <w:pPr>
        <w:pStyle w:val="Standard"/>
        <w:numPr>
          <w:ilvl w:val="0"/>
          <w:numId w:val="2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retour un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message approprié en flux JSON</w:t>
      </w:r>
      <w:r w:rsidR="004C57BB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selon le résultat de la requête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.</w:t>
      </w:r>
    </w:p>
    <w:p w14:paraId="4A011C7E" w14:textId="77777777" w:rsidR="00364E92" w:rsidRPr="008106EF" w:rsidRDefault="00364E92">
      <w:pPr>
        <w:suppressAutoHyphens w:val="0"/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eastAsia="en-US" w:bidi="ar-SA"/>
        </w:rPr>
      </w:pPr>
      <w:r w:rsidRPr="008106E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eastAsia="en-US" w:bidi="ar-SA"/>
        </w:rPr>
        <w:br w:type="page"/>
      </w:r>
    </w:p>
    <w:p w14:paraId="27AEDEEC" w14:textId="77777777" w:rsidR="0069238C" w:rsidRPr="008106EF" w:rsidRDefault="00ED7775">
      <w:pPr>
        <w:pStyle w:val="Paragraphedeliste"/>
        <w:spacing w:after="0"/>
        <w:ind w:left="0"/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val="fr-CA" w:eastAsia="en-US" w:bidi="ar-SA"/>
        </w:rPr>
      </w:pPr>
      <w:r w:rsidRPr="008106E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val="fr-CA" w:eastAsia="en-US" w:bidi="ar-SA"/>
        </w:rPr>
        <w:lastRenderedPageBreak/>
        <w:t>Créer un compte</w:t>
      </w:r>
    </w:p>
    <w:p w14:paraId="7AAAD2B5" w14:textId="77777777" w:rsidR="0069238C" w:rsidRPr="008106EF" w:rsidRDefault="00ED7775">
      <w:pPr>
        <w:pStyle w:val="Paragraphedeliste"/>
        <w:spacing w:after="0"/>
        <w:ind w:left="0"/>
        <w:rPr>
          <w:rFonts w:ascii="Arial" w:eastAsia="Calibri" w:hAnsi="Arial" w:cs="Arial"/>
          <w:color w:val="000000"/>
          <w:sz w:val="28"/>
          <w:szCs w:val="28"/>
          <w:lang w:val="fr-CA" w:eastAsia="en-US" w:bidi="ar-SA"/>
        </w:rPr>
      </w:pPr>
      <w:r w:rsidRPr="008106EF">
        <w:rPr>
          <w:rFonts w:ascii="Arial" w:eastAsia="Calibri" w:hAnsi="Arial" w:cs="Arial"/>
          <w:color w:val="000000"/>
          <w:sz w:val="28"/>
          <w:szCs w:val="28"/>
          <w:lang w:val="fr-CA" w:eastAsia="en-US" w:bidi="ar-SA"/>
        </w:rPr>
        <w:t>Cette partie explique comment créer un compte.</w:t>
      </w:r>
    </w:p>
    <w:p w14:paraId="066254D5" w14:textId="77777777" w:rsidR="0069238C" w:rsidRPr="008106EF" w:rsidRDefault="0069238C">
      <w:pPr>
        <w:pStyle w:val="Paragraphedeliste"/>
        <w:spacing w:after="0"/>
        <w:ind w:left="0"/>
        <w:rPr>
          <w:rFonts w:ascii="Arial" w:hAnsi="Arial" w:cs="Arial"/>
          <w:color w:val="333333"/>
          <w:sz w:val="28"/>
          <w:szCs w:val="28"/>
          <w:lang w:val="fr-CA"/>
        </w:rPr>
      </w:pPr>
    </w:p>
    <w:p w14:paraId="055D1239" w14:textId="77777777" w:rsidR="0069238C" w:rsidRPr="008106EF" w:rsidRDefault="00ED7775">
      <w:pPr>
        <w:pStyle w:val="Standard"/>
        <w:rPr>
          <w:rFonts w:ascii="Arial" w:eastAsia="Calibri" w:hAnsi="Arial" w:cs="Arial"/>
          <w:b/>
          <w:bCs/>
          <w:color w:val="000000"/>
          <w:sz w:val="28"/>
          <w:szCs w:val="28"/>
          <w:lang w:val="fr-CA" w:eastAsia="en-US" w:bidi="ar-SA"/>
        </w:rPr>
      </w:pPr>
      <w:r w:rsidRPr="008106EF">
        <w:rPr>
          <w:rFonts w:ascii="Arial" w:eastAsia="Calibri" w:hAnsi="Arial" w:cs="Arial"/>
          <w:b/>
          <w:bCs/>
          <w:color w:val="000000"/>
          <w:sz w:val="28"/>
          <w:szCs w:val="28"/>
          <w:lang w:val="fr-CA" w:eastAsia="en-US" w:bidi="ar-SA"/>
        </w:rPr>
        <w:t>Le modèle</w:t>
      </w:r>
    </w:p>
    <w:p w14:paraId="5E90D9F0" w14:textId="77777777" w:rsidR="0069238C" w:rsidRPr="008106EF" w:rsidRDefault="00ED7775">
      <w:pPr>
        <w:pStyle w:val="Standard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noProof/>
          <w:lang w:val="fr-FR" w:eastAsia="fr-FR" w:bidi="ar-SA"/>
        </w:rPr>
        <w:drawing>
          <wp:inline distT="0" distB="0" distL="0" distR="0" wp14:anchorId="2EEA4BA9" wp14:editId="6D6562DD">
            <wp:extent cx="3733800" cy="3251200"/>
            <wp:effectExtent l="0" t="0" r="0" b="6350"/>
            <wp:docPr id="4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5" cy="325120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605C618" w14:textId="77777777" w:rsidR="0069238C" w:rsidRPr="008106EF" w:rsidRDefault="0069238C">
      <w:pPr>
        <w:pStyle w:val="Standard"/>
        <w:rPr>
          <w:rFonts w:ascii="Arial" w:hAnsi="Arial" w:cs="Arial"/>
          <w:color w:val="000000"/>
          <w:sz w:val="28"/>
          <w:szCs w:val="28"/>
          <w:u w:val="single"/>
          <w:lang w:val="fr-CA"/>
        </w:rPr>
      </w:pPr>
    </w:p>
    <w:p w14:paraId="568D74DD" w14:textId="77777777"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L'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application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indique son i</w:t>
      </w:r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>ntention de créer un compte   (créer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/</w:t>
      </w:r>
      <w:r w:rsidR="00AC12D2" w:rsidRPr="008106EF">
        <w:rPr>
          <w:rFonts w:ascii="Arial" w:hAnsi="Arial" w:cs="Arial"/>
          <w:i/>
          <w:iCs/>
          <w:color w:val="000000"/>
          <w:sz w:val="28"/>
          <w:szCs w:val="28"/>
          <w:lang w:val="fr-CA"/>
        </w:rPr>
        <w:t>nom/courriel/mot de passe</w:t>
      </w:r>
      <w:r w:rsidRPr="008106EF">
        <w:rPr>
          <w:rFonts w:ascii="Arial" w:hAnsi="Arial" w:cs="Arial"/>
          <w:i/>
          <w:iCs/>
          <w:color w:val="000000"/>
          <w:sz w:val="28"/>
          <w:szCs w:val="28"/>
          <w:lang w:val="fr-CA"/>
        </w:rPr>
        <w:t>);</w:t>
      </w:r>
    </w:p>
    <w:p w14:paraId="0BC91CBA" w14:textId="77777777"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vérifie que l'utilisateur n'est pas présent dans la base de données. En cas de présence un message d'erreur est retourné;</w:t>
      </w:r>
    </w:p>
    <w:p w14:paraId="3D5FC843" w14:textId="77777777"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génère un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code de sécurité. Une séquence aléatoire de caractères (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par exemple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 : valeur W6 8HP)</w:t>
      </w:r>
    </w:p>
    <w:p w14:paraId="1E929120" w14:textId="77777777"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produit un </w:t>
      </w:r>
      <w:proofErr w:type="spellStart"/>
      <w:r w:rsidRPr="008106EF">
        <w:rPr>
          <w:rFonts w:ascii="Arial" w:hAnsi="Arial" w:cs="Arial"/>
          <w:color w:val="000000"/>
          <w:sz w:val="28"/>
          <w:szCs w:val="28"/>
          <w:lang w:val="fr-CA"/>
        </w:rPr>
        <w:t>captcha</w:t>
      </w:r>
      <w:proofErr w:type="spellEnd"/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en format base64.</w:t>
      </w:r>
    </w:p>
    <w:p w14:paraId="77D649D8" w14:textId="77777777"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</w:t>
      </w:r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>insère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un ticke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t </w:t>
      </w:r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dans la structure de données 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>(#Ticket, informations utilisateurs</w:t>
      </w:r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et v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aleur du </w:t>
      </w:r>
      <w:proofErr w:type="spellStart"/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>captcha</w:t>
      </w:r>
      <w:proofErr w:type="spellEnd"/>
      <w:r w:rsidRPr="008106EF">
        <w:rPr>
          <w:rFonts w:ascii="Arial" w:hAnsi="Arial" w:cs="Arial"/>
          <w:color w:val="000000"/>
          <w:sz w:val="28"/>
          <w:szCs w:val="28"/>
          <w:lang w:val="fr-CA"/>
        </w:rPr>
        <w:t>);</w:t>
      </w:r>
    </w:p>
    <w:p w14:paraId="72DBDFC6" w14:textId="77777777"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retourne un flux JSON compren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ant le #ticket et le </w:t>
      </w:r>
      <w:proofErr w:type="spellStart"/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>captcha</w:t>
      </w:r>
      <w:proofErr w:type="spellEnd"/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en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format base64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(c’est une image qui représente la valeur)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;</w:t>
      </w:r>
    </w:p>
    <w:p w14:paraId="782495F4" w14:textId="77777777"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L'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 xml:space="preserve">application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: l'utilisateur </w:t>
      </w:r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voit le </w:t>
      </w:r>
      <w:proofErr w:type="spellStart"/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>captcha</w:t>
      </w:r>
      <w:proofErr w:type="spellEnd"/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et tape sa valeur. C’est le 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>code de sécurité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;</w:t>
      </w:r>
    </w:p>
    <w:p w14:paraId="2E99A88E" w14:textId="77777777"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L'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 xml:space="preserve">application 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>confirme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au service d'a</w:t>
      </w:r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>jouter l'utilisateur en se référant à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un ticket (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>confirmer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/#Ticket/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valeur du </w:t>
      </w:r>
      <w:proofErr w:type="spellStart"/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>captcha</w:t>
      </w:r>
      <w:proofErr w:type="spellEnd"/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>)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;</w:t>
      </w:r>
    </w:p>
    <w:p w14:paraId="57E40D40" w14:textId="77777777"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reçoit la demande. Il </w:t>
      </w:r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compare la valeur de </w:t>
      </w:r>
      <w:proofErr w:type="spellStart"/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>captcha</w:t>
      </w:r>
      <w:proofErr w:type="spellEnd"/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reçue avec la valeur du </w:t>
      </w:r>
      <w:proofErr w:type="spellStart"/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>captcha</w:t>
      </w:r>
      <w:proofErr w:type="spellEnd"/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conservé</w:t>
      </w:r>
      <w:r w:rsidR="00AC12D2" w:rsidRPr="008106EF">
        <w:rPr>
          <w:rFonts w:ascii="Arial" w:hAnsi="Arial" w:cs="Arial"/>
          <w:color w:val="000000"/>
          <w:sz w:val="28"/>
          <w:szCs w:val="28"/>
          <w:lang w:val="fr-CA"/>
        </w:rPr>
        <w:t>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dans la structure Tickets.</w:t>
      </w:r>
    </w:p>
    <w:p w14:paraId="62DD3CE5" w14:textId="77777777"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retire le ticket de la structure et l'utilisateur est ajouté uniquement si les deux 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valeurs de </w:t>
      </w:r>
      <w:proofErr w:type="spellStart"/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>captcha</w:t>
      </w:r>
      <w:proofErr w:type="spellEnd"/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 sont identiques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.</w:t>
      </w:r>
    </w:p>
    <w:p w14:paraId="5C760591" w14:textId="77777777" w:rsidR="0069238C" w:rsidRPr="008106EF" w:rsidRDefault="00ED7775">
      <w:pPr>
        <w:pStyle w:val="Standard"/>
        <w:numPr>
          <w:ilvl w:val="0"/>
          <w:numId w:val="3"/>
        </w:numPr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Le </w:t>
      </w: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service</w:t>
      </w:r>
      <w:r w:rsidR="00DD66A4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retour un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message approprié en flux JSON.</w:t>
      </w:r>
    </w:p>
    <w:p w14:paraId="36C0667D" w14:textId="77777777" w:rsidR="001D5E2C" w:rsidRPr="008106EF" w:rsidRDefault="001D5E2C" w:rsidP="001D5E2C">
      <w:pPr>
        <w:pStyle w:val="Standard"/>
        <w:rPr>
          <w:rFonts w:ascii="Arial" w:hAnsi="Arial" w:cs="Arial"/>
          <w:color w:val="000000"/>
          <w:sz w:val="28"/>
          <w:szCs w:val="28"/>
          <w:lang w:val="fr-CA"/>
        </w:rPr>
      </w:pPr>
    </w:p>
    <w:p w14:paraId="0E28A8F2" w14:textId="77777777" w:rsidR="001D5E2C" w:rsidRPr="008106EF" w:rsidRDefault="001D5E2C" w:rsidP="001D5E2C">
      <w:pPr>
        <w:pStyle w:val="Paragraphedeliste"/>
        <w:spacing w:after="0"/>
        <w:ind w:left="0"/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val="fr-CA" w:eastAsia="en-US" w:bidi="ar-SA"/>
        </w:rPr>
      </w:pPr>
      <w:r w:rsidRPr="008106E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  <w:lang w:val="fr-CA" w:eastAsia="en-US" w:bidi="ar-SA"/>
        </w:rPr>
        <w:t>Liste des fonctionnalités</w:t>
      </w:r>
    </w:p>
    <w:p w14:paraId="48E61618" w14:textId="77777777" w:rsidR="001D5E2C" w:rsidRPr="008106EF" w:rsidRDefault="001D5E2C" w:rsidP="001D5E2C">
      <w:pPr>
        <w:pStyle w:val="Paragraphedeliste"/>
        <w:spacing w:after="0"/>
        <w:ind w:left="0"/>
        <w:rPr>
          <w:rFonts w:ascii="Arial" w:eastAsia="Calibri" w:hAnsi="Arial" w:cs="Arial"/>
          <w:bCs/>
          <w:color w:val="000000"/>
          <w:sz w:val="28"/>
          <w:szCs w:val="28"/>
          <w:lang w:val="fr-CA" w:eastAsia="en-US" w:bidi="ar-SA"/>
        </w:rPr>
      </w:pPr>
    </w:p>
    <w:p w14:paraId="3DEA69D1" w14:textId="77777777" w:rsidR="001D5E2C" w:rsidRPr="008106EF" w:rsidRDefault="001D5E2C" w:rsidP="001D5E2C">
      <w:pPr>
        <w:pStyle w:val="Paragraphedeliste"/>
        <w:spacing w:after="0"/>
        <w:ind w:left="0"/>
        <w:rPr>
          <w:rFonts w:ascii="Arial" w:eastAsia="Calibri" w:hAnsi="Arial" w:cs="Arial"/>
          <w:bCs/>
          <w:color w:val="000000"/>
          <w:sz w:val="28"/>
          <w:szCs w:val="28"/>
          <w:lang w:val="fr-CA" w:eastAsia="en-US" w:bidi="ar-SA"/>
        </w:rPr>
      </w:pPr>
      <w:r w:rsidRPr="008106EF">
        <w:rPr>
          <w:rFonts w:ascii="Arial" w:eastAsia="Calibri" w:hAnsi="Arial" w:cs="Arial"/>
          <w:bCs/>
          <w:color w:val="000000"/>
          <w:sz w:val="28"/>
          <w:szCs w:val="28"/>
          <w:lang w:val="fr-CA" w:eastAsia="en-US" w:bidi="ar-SA"/>
        </w:rPr>
        <w:t>Votre application offre les fonctionnalités suivantes :</w:t>
      </w:r>
    </w:p>
    <w:p w14:paraId="64EA3B42" w14:textId="77777777" w:rsidR="001D5E2C" w:rsidRPr="008106EF" w:rsidRDefault="001D5E2C" w:rsidP="001D5E2C">
      <w:pPr>
        <w:pStyle w:val="Standard"/>
        <w:rPr>
          <w:rFonts w:ascii="Arial" w:hAnsi="Arial" w:cs="Arial"/>
          <w:b/>
          <w:bCs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Publique</w:t>
      </w:r>
    </w:p>
    <w:p w14:paraId="08F045FF" w14:textId="77777777" w:rsidR="001D5E2C" w:rsidRPr="008106EF" w:rsidRDefault="001D5E2C" w:rsidP="001D5E2C">
      <w:pPr>
        <w:pStyle w:val="Standard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  <w:lang w:val="fr-CA"/>
        </w:rPr>
      </w:pPr>
      <w:r w:rsidRPr="00FB3E97">
        <w:rPr>
          <w:rFonts w:ascii="Arial" w:hAnsi="Arial" w:cs="Arial"/>
          <w:color w:val="008000"/>
          <w:sz w:val="28"/>
          <w:szCs w:val="28"/>
          <w:lang w:val="fr-CA"/>
        </w:rPr>
        <w:t>Créer un utilisateur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>;</w:t>
      </w:r>
    </w:p>
    <w:p w14:paraId="04B9F426" w14:textId="77777777" w:rsidR="001D5E2C" w:rsidRPr="00FB3E97" w:rsidRDefault="001D5E2C" w:rsidP="001D5E2C">
      <w:pPr>
        <w:pStyle w:val="Standard"/>
        <w:numPr>
          <w:ilvl w:val="0"/>
          <w:numId w:val="6"/>
        </w:numPr>
        <w:rPr>
          <w:rFonts w:ascii="Arial" w:hAnsi="Arial" w:cs="Arial"/>
          <w:color w:val="FF0000"/>
          <w:sz w:val="28"/>
          <w:szCs w:val="28"/>
          <w:lang w:val="fr-CA"/>
        </w:rPr>
      </w:pPr>
      <w:r w:rsidRPr="00FB3E97">
        <w:rPr>
          <w:rFonts w:ascii="Arial" w:hAnsi="Arial" w:cs="Arial"/>
          <w:color w:val="FF0000"/>
          <w:sz w:val="28"/>
          <w:szCs w:val="28"/>
          <w:lang w:val="fr-CA"/>
        </w:rPr>
        <w:t>Consulter une liste de lecture publique;</w:t>
      </w:r>
    </w:p>
    <w:p w14:paraId="6CD8053B" w14:textId="77777777" w:rsidR="001D5E2C" w:rsidRPr="00FB3E97" w:rsidRDefault="001D5E2C" w:rsidP="001D5E2C">
      <w:pPr>
        <w:pStyle w:val="Standard"/>
        <w:numPr>
          <w:ilvl w:val="0"/>
          <w:numId w:val="6"/>
        </w:numPr>
        <w:rPr>
          <w:rFonts w:ascii="Arial" w:hAnsi="Arial" w:cs="Arial"/>
          <w:color w:val="FF0000"/>
          <w:sz w:val="28"/>
          <w:szCs w:val="28"/>
          <w:lang w:val="fr-CA"/>
        </w:rPr>
      </w:pPr>
      <w:r w:rsidRPr="00FB3E97">
        <w:rPr>
          <w:rFonts w:ascii="Arial" w:hAnsi="Arial" w:cs="Arial"/>
          <w:color w:val="FF0000"/>
          <w:sz w:val="28"/>
          <w:szCs w:val="28"/>
          <w:lang w:val="fr-CA"/>
        </w:rPr>
        <w:t>Consulter une musique publique;</w:t>
      </w:r>
    </w:p>
    <w:p w14:paraId="364DA7D0" w14:textId="77777777" w:rsidR="001D5E2C" w:rsidRPr="00FB3E97" w:rsidRDefault="001D5E2C" w:rsidP="001D5E2C">
      <w:pPr>
        <w:pStyle w:val="Standard"/>
        <w:numPr>
          <w:ilvl w:val="0"/>
          <w:numId w:val="6"/>
        </w:numPr>
        <w:rPr>
          <w:rFonts w:ascii="Arial" w:hAnsi="Arial" w:cs="Arial"/>
          <w:color w:val="FF0000"/>
          <w:sz w:val="28"/>
          <w:szCs w:val="28"/>
          <w:lang w:val="fr-CA"/>
        </w:rPr>
      </w:pPr>
      <w:r w:rsidRPr="00FB3E97">
        <w:rPr>
          <w:rFonts w:ascii="Arial" w:hAnsi="Arial" w:cs="Arial"/>
          <w:color w:val="FF0000"/>
          <w:sz w:val="28"/>
          <w:szCs w:val="28"/>
          <w:lang w:val="fr-CA"/>
        </w:rPr>
        <w:t>Écouter une musique publique.</w:t>
      </w:r>
    </w:p>
    <w:p w14:paraId="5C2BA84F" w14:textId="77777777" w:rsidR="001D5E2C" w:rsidRPr="008106EF" w:rsidRDefault="001D5E2C" w:rsidP="001D5E2C">
      <w:pPr>
        <w:pStyle w:val="Standard"/>
        <w:rPr>
          <w:rFonts w:ascii="Arial" w:hAnsi="Arial" w:cs="Arial"/>
          <w:b/>
          <w:bCs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Privée (Utilisateur)</w:t>
      </w:r>
    </w:p>
    <w:p w14:paraId="11E4BF0F" w14:textId="77777777" w:rsidR="001D5E2C" w:rsidRPr="00FB3E97" w:rsidRDefault="001D5E2C" w:rsidP="001D5E2C">
      <w:pPr>
        <w:pStyle w:val="Standard"/>
        <w:numPr>
          <w:ilvl w:val="0"/>
          <w:numId w:val="7"/>
        </w:numPr>
        <w:rPr>
          <w:rFonts w:ascii="Arial" w:hAnsi="Arial" w:cs="Arial"/>
          <w:color w:val="008000"/>
          <w:sz w:val="28"/>
          <w:szCs w:val="28"/>
          <w:lang w:val="fr-CA"/>
        </w:rPr>
      </w:pPr>
      <w:r w:rsidRPr="00FB3E97">
        <w:rPr>
          <w:rFonts w:ascii="Arial" w:hAnsi="Arial" w:cs="Arial"/>
          <w:color w:val="008000"/>
          <w:sz w:val="28"/>
          <w:szCs w:val="28"/>
          <w:lang w:val="fr-CA"/>
        </w:rPr>
        <w:t xml:space="preserve">Modifier ses paramètres </w:t>
      </w:r>
      <w:r w:rsidR="009C5955" w:rsidRPr="00FB3E97">
        <w:rPr>
          <w:rFonts w:ascii="Arial" w:hAnsi="Arial" w:cs="Arial"/>
          <w:color w:val="008000"/>
          <w:sz w:val="28"/>
          <w:szCs w:val="28"/>
          <w:lang w:val="fr-CA"/>
        </w:rPr>
        <w:t>utilisateurs</w:t>
      </w:r>
      <w:r w:rsidRPr="00FB3E97">
        <w:rPr>
          <w:rFonts w:ascii="Arial" w:hAnsi="Arial" w:cs="Arial"/>
          <w:color w:val="008000"/>
          <w:sz w:val="28"/>
          <w:szCs w:val="28"/>
          <w:lang w:val="fr-CA"/>
        </w:rPr>
        <w:t xml:space="preserve"> (mot de passe, alias, avatar, etc.)</w:t>
      </w:r>
    </w:p>
    <w:p w14:paraId="0F826C8E" w14:textId="77777777" w:rsidR="001D5E2C" w:rsidRPr="00170429" w:rsidRDefault="001D5E2C" w:rsidP="001D5E2C">
      <w:pPr>
        <w:pStyle w:val="Standard"/>
        <w:numPr>
          <w:ilvl w:val="0"/>
          <w:numId w:val="7"/>
        </w:numPr>
        <w:rPr>
          <w:rFonts w:ascii="Arial" w:hAnsi="Arial" w:cs="Arial"/>
          <w:color w:val="008000"/>
          <w:sz w:val="28"/>
          <w:szCs w:val="28"/>
          <w:lang w:val="fr-CA"/>
        </w:rPr>
      </w:pPr>
      <w:r w:rsidRPr="00FB3E97">
        <w:rPr>
          <w:rFonts w:ascii="Arial" w:hAnsi="Arial" w:cs="Arial"/>
          <w:color w:val="008000"/>
          <w:sz w:val="28"/>
          <w:szCs w:val="28"/>
          <w:lang w:val="fr-CA"/>
        </w:rPr>
        <w:t>Valider un utilisateur;</w:t>
      </w:r>
    </w:p>
    <w:p w14:paraId="198B4FB7" w14:textId="77777777" w:rsidR="001D5E2C" w:rsidRPr="0099627D" w:rsidRDefault="001D5E2C" w:rsidP="001D5E2C">
      <w:pPr>
        <w:pStyle w:val="Standard"/>
        <w:numPr>
          <w:ilvl w:val="0"/>
          <w:numId w:val="7"/>
        </w:numPr>
        <w:rPr>
          <w:rFonts w:ascii="Arial" w:hAnsi="Arial" w:cs="Arial"/>
          <w:sz w:val="28"/>
          <w:szCs w:val="28"/>
          <w:lang w:val="fr-CA"/>
        </w:rPr>
      </w:pPr>
      <w:r w:rsidRPr="0099627D">
        <w:rPr>
          <w:rFonts w:ascii="Arial" w:hAnsi="Arial" w:cs="Arial"/>
          <w:sz w:val="28"/>
          <w:szCs w:val="28"/>
          <w:lang w:val="fr-CA"/>
        </w:rPr>
        <w:t>Créer une liste de lecture qui lui appartient ;</w:t>
      </w:r>
    </w:p>
    <w:p w14:paraId="107DE7F0" w14:textId="77777777" w:rsidR="001D5E2C" w:rsidRPr="0099627D" w:rsidRDefault="001D5E2C" w:rsidP="001D5E2C">
      <w:pPr>
        <w:pStyle w:val="Standard"/>
        <w:numPr>
          <w:ilvl w:val="0"/>
          <w:numId w:val="7"/>
        </w:numPr>
        <w:rPr>
          <w:rFonts w:ascii="Arial" w:hAnsi="Arial" w:cs="Arial"/>
          <w:sz w:val="28"/>
          <w:szCs w:val="28"/>
          <w:lang w:val="fr-CA"/>
        </w:rPr>
      </w:pPr>
      <w:r w:rsidRPr="0099627D">
        <w:rPr>
          <w:rFonts w:ascii="Arial" w:hAnsi="Arial" w:cs="Arial"/>
          <w:sz w:val="28"/>
          <w:szCs w:val="28"/>
          <w:lang w:val="fr-CA"/>
        </w:rPr>
        <w:t>Consulter une liste de lecture qui lui appartient;</w:t>
      </w:r>
    </w:p>
    <w:p w14:paraId="4937AE77" w14:textId="77777777" w:rsidR="001D5E2C" w:rsidRPr="0099627D" w:rsidRDefault="001D5E2C" w:rsidP="001D5E2C">
      <w:pPr>
        <w:pStyle w:val="Standard"/>
        <w:numPr>
          <w:ilvl w:val="0"/>
          <w:numId w:val="7"/>
        </w:numPr>
        <w:rPr>
          <w:rFonts w:ascii="Arial" w:hAnsi="Arial" w:cs="Arial"/>
          <w:sz w:val="28"/>
          <w:szCs w:val="28"/>
          <w:lang w:val="fr-CA"/>
        </w:rPr>
      </w:pPr>
      <w:r w:rsidRPr="0099627D">
        <w:rPr>
          <w:rFonts w:ascii="Arial" w:hAnsi="Arial" w:cs="Arial"/>
          <w:sz w:val="28"/>
          <w:szCs w:val="28"/>
          <w:lang w:val="fr-CA"/>
        </w:rPr>
        <w:t>Modifier une liste de lecture qui lui appartient;</w:t>
      </w:r>
    </w:p>
    <w:p w14:paraId="782CE19F" w14:textId="77777777" w:rsidR="001D5E2C" w:rsidRPr="0099627D" w:rsidRDefault="001D5E2C" w:rsidP="001D5E2C">
      <w:pPr>
        <w:pStyle w:val="Standard"/>
        <w:numPr>
          <w:ilvl w:val="0"/>
          <w:numId w:val="7"/>
        </w:numPr>
        <w:rPr>
          <w:rFonts w:ascii="Arial" w:hAnsi="Arial" w:cs="Arial"/>
          <w:sz w:val="28"/>
          <w:szCs w:val="28"/>
          <w:lang w:val="fr-CA"/>
        </w:rPr>
      </w:pPr>
      <w:r w:rsidRPr="0099627D">
        <w:rPr>
          <w:rFonts w:ascii="Arial" w:hAnsi="Arial" w:cs="Arial"/>
          <w:sz w:val="28"/>
          <w:szCs w:val="28"/>
          <w:lang w:val="fr-CA"/>
        </w:rPr>
        <w:t>Activer/désactiver une liste de lecture qui lui appartient;</w:t>
      </w:r>
    </w:p>
    <w:p w14:paraId="6CD87B28" w14:textId="77777777" w:rsidR="001D5E2C" w:rsidRPr="0099627D" w:rsidRDefault="001D5E2C" w:rsidP="001D5E2C">
      <w:pPr>
        <w:pStyle w:val="Standard"/>
        <w:numPr>
          <w:ilvl w:val="0"/>
          <w:numId w:val="7"/>
        </w:numPr>
        <w:rPr>
          <w:rFonts w:ascii="Arial" w:hAnsi="Arial" w:cs="Arial"/>
          <w:sz w:val="28"/>
          <w:szCs w:val="28"/>
          <w:lang w:val="fr-CA"/>
        </w:rPr>
      </w:pPr>
      <w:r w:rsidRPr="0099627D">
        <w:rPr>
          <w:rFonts w:ascii="Arial" w:hAnsi="Arial" w:cs="Arial"/>
          <w:sz w:val="28"/>
          <w:szCs w:val="28"/>
          <w:lang w:val="fr-CA"/>
        </w:rPr>
        <w:t>Rendre publique/privée une liste de lecture qui lui appartient;</w:t>
      </w:r>
    </w:p>
    <w:p w14:paraId="47F9AB09" w14:textId="77777777" w:rsidR="001D5E2C" w:rsidRPr="00BD79C7" w:rsidRDefault="001D5E2C" w:rsidP="001D5E2C">
      <w:pPr>
        <w:pStyle w:val="Standard"/>
        <w:numPr>
          <w:ilvl w:val="0"/>
          <w:numId w:val="7"/>
        </w:numPr>
        <w:rPr>
          <w:rFonts w:ascii="Arial" w:hAnsi="Arial" w:cs="Arial"/>
          <w:color w:val="70AD47" w:themeColor="accent6"/>
          <w:sz w:val="28"/>
          <w:szCs w:val="28"/>
          <w:lang w:val="fr-CA"/>
        </w:rPr>
      </w:pPr>
      <w:r w:rsidRPr="00BD79C7">
        <w:rPr>
          <w:rFonts w:ascii="Arial" w:hAnsi="Arial" w:cs="Arial"/>
          <w:color w:val="70AD47" w:themeColor="accent6"/>
          <w:sz w:val="28"/>
          <w:szCs w:val="28"/>
          <w:lang w:val="fr-CA"/>
        </w:rPr>
        <w:t>Créer une musique qui lui appartient;</w:t>
      </w:r>
    </w:p>
    <w:p w14:paraId="50235BB3" w14:textId="6D3212C5" w:rsidR="001D5E2C" w:rsidRPr="0099627D" w:rsidRDefault="001D5E2C" w:rsidP="001D5E2C">
      <w:pPr>
        <w:pStyle w:val="Standard"/>
        <w:numPr>
          <w:ilvl w:val="0"/>
          <w:numId w:val="7"/>
        </w:numPr>
        <w:rPr>
          <w:rFonts w:ascii="Arial" w:hAnsi="Arial" w:cs="Arial"/>
          <w:color w:val="ED7D31" w:themeColor="accent2"/>
          <w:sz w:val="28"/>
          <w:szCs w:val="28"/>
          <w:lang w:val="fr-CA"/>
        </w:rPr>
      </w:pPr>
      <w:r w:rsidRPr="003338FF">
        <w:rPr>
          <w:rFonts w:ascii="Arial" w:hAnsi="Arial" w:cs="Arial"/>
          <w:color w:val="70AD47" w:themeColor="accent6"/>
          <w:sz w:val="28"/>
          <w:szCs w:val="28"/>
          <w:lang w:val="fr-CA"/>
        </w:rPr>
        <w:t>Consulter une musique qui lui appartient</w:t>
      </w:r>
      <w:r w:rsidRPr="0099627D">
        <w:rPr>
          <w:rFonts w:ascii="Arial" w:hAnsi="Arial" w:cs="Arial"/>
          <w:color w:val="ED7D31" w:themeColor="accent2"/>
          <w:sz w:val="28"/>
          <w:szCs w:val="28"/>
          <w:lang w:val="fr-CA"/>
        </w:rPr>
        <w:t>;</w:t>
      </w:r>
      <w:r w:rsidR="003338FF">
        <w:rPr>
          <w:rFonts w:ascii="Arial" w:hAnsi="Arial" w:cs="Arial"/>
          <w:color w:val="ED7D31" w:themeColor="accent2"/>
          <w:sz w:val="28"/>
          <w:szCs w:val="28"/>
          <w:lang w:val="fr-CA"/>
        </w:rPr>
        <w:t xml:space="preserve">  //????</w:t>
      </w:r>
    </w:p>
    <w:p w14:paraId="7781BD49" w14:textId="520A38CE" w:rsidR="001D5E2C" w:rsidRPr="0099627D" w:rsidRDefault="001D5E2C" w:rsidP="009C5955">
      <w:pPr>
        <w:pStyle w:val="Standard"/>
        <w:numPr>
          <w:ilvl w:val="0"/>
          <w:numId w:val="7"/>
        </w:numPr>
        <w:ind w:left="397" w:firstLine="0"/>
        <w:rPr>
          <w:rFonts w:ascii="Arial" w:hAnsi="Arial" w:cs="Arial"/>
          <w:color w:val="ED7D31" w:themeColor="accent2"/>
          <w:sz w:val="28"/>
          <w:szCs w:val="28"/>
          <w:lang w:val="fr-CA"/>
        </w:rPr>
      </w:pPr>
      <w:r w:rsidRPr="0099627D">
        <w:rPr>
          <w:rFonts w:ascii="Arial" w:hAnsi="Arial" w:cs="Arial"/>
          <w:color w:val="ED7D31" w:themeColor="accent2"/>
          <w:sz w:val="28"/>
          <w:szCs w:val="28"/>
          <w:lang w:val="fr-CA"/>
        </w:rPr>
        <w:t>Écouter une musique qui lui appartient;</w:t>
      </w:r>
      <w:r w:rsidR="003338FF">
        <w:rPr>
          <w:rFonts w:ascii="Arial" w:hAnsi="Arial" w:cs="Arial"/>
          <w:color w:val="ED7D31" w:themeColor="accent2"/>
          <w:sz w:val="28"/>
          <w:szCs w:val="28"/>
          <w:lang w:val="fr-CA"/>
        </w:rPr>
        <w:t xml:space="preserve">  //?????</w:t>
      </w:r>
    </w:p>
    <w:p w14:paraId="4747A2DD" w14:textId="77777777" w:rsidR="001D5E2C" w:rsidRPr="0099627D" w:rsidRDefault="001D5E2C" w:rsidP="009C5955">
      <w:pPr>
        <w:pStyle w:val="Standard"/>
        <w:numPr>
          <w:ilvl w:val="0"/>
          <w:numId w:val="7"/>
        </w:numPr>
        <w:ind w:left="397" w:firstLine="0"/>
        <w:rPr>
          <w:rFonts w:ascii="Arial" w:hAnsi="Arial" w:cs="Arial"/>
          <w:sz w:val="28"/>
          <w:szCs w:val="28"/>
          <w:lang w:val="fr-CA"/>
        </w:rPr>
      </w:pPr>
      <w:r w:rsidRPr="0099627D">
        <w:rPr>
          <w:rFonts w:ascii="Arial" w:hAnsi="Arial" w:cs="Arial"/>
          <w:sz w:val="28"/>
          <w:szCs w:val="28"/>
          <w:lang w:val="fr-CA"/>
        </w:rPr>
        <w:t>Modifier une musique qui lui appartient ;</w:t>
      </w:r>
    </w:p>
    <w:p w14:paraId="223FD02E" w14:textId="77777777" w:rsidR="001D5E2C" w:rsidRPr="00C63634" w:rsidRDefault="001D5E2C" w:rsidP="009C5955">
      <w:pPr>
        <w:pStyle w:val="Standard"/>
        <w:numPr>
          <w:ilvl w:val="0"/>
          <w:numId w:val="7"/>
        </w:numPr>
        <w:ind w:left="397" w:firstLine="0"/>
        <w:rPr>
          <w:rFonts w:ascii="Arial" w:hAnsi="Arial" w:cs="Arial"/>
          <w:color w:val="70AD47" w:themeColor="accent6"/>
          <w:sz w:val="28"/>
          <w:szCs w:val="28"/>
          <w:lang w:val="fr-CA"/>
        </w:rPr>
      </w:pPr>
      <w:r w:rsidRPr="00C63634">
        <w:rPr>
          <w:rFonts w:ascii="Arial" w:hAnsi="Arial" w:cs="Arial"/>
          <w:color w:val="70AD47" w:themeColor="accent6"/>
          <w:sz w:val="28"/>
          <w:szCs w:val="28"/>
          <w:lang w:val="fr-CA"/>
        </w:rPr>
        <w:t>Activer/désactiver une musique qui lui appartient ;</w:t>
      </w:r>
    </w:p>
    <w:p w14:paraId="05222AAA" w14:textId="77777777" w:rsidR="009C5955" w:rsidRPr="0099627D" w:rsidRDefault="001D5E2C" w:rsidP="009C5955">
      <w:pPr>
        <w:pStyle w:val="Standard"/>
        <w:numPr>
          <w:ilvl w:val="0"/>
          <w:numId w:val="7"/>
        </w:numPr>
        <w:ind w:left="397" w:firstLine="0"/>
        <w:rPr>
          <w:rFonts w:ascii="Arial" w:hAnsi="Arial" w:cs="Arial"/>
          <w:sz w:val="28"/>
          <w:szCs w:val="28"/>
          <w:lang w:val="fr-CA"/>
        </w:rPr>
      </w:pPr>
      <w:r w:rsidRPr="0099627D">
        <w:rPr>
          <w:rFonts w:ascii="Arial" w:hAnsi="Arial" w:cs="Arial"/>
          <w:sz w:val="28"/>
          <w:szCs w:val="28"/>
          <w:lang w:val="fr-CA"/>
        </w:rPr>
        <w:t>Rendre publique/privée une musique qui lui appartient;</w:t>
      </w:r>
    </w:p>
    <w:p w14:paraId="0ACB66D8" w14:textId="77777777" w:rsidR="001D5E2C" w:rsidRPr="0099627D" w:rsidRDefault="001D5E2C" w:rsidP="009C5955">
      <w:pPr>
        <w:pStyle w:val="Standard"/>
        <w:numPr>
          <w:ilvl w:val="0"/>
          <w:numId w:val="7"/>
        </w:numPr>
        <w:ind w:left="397" w:firstLine="0"/>
        <w:rPr>
          <w:rFonts w:ascii="Arial" w:hAnsi="Arial" w:cs="Arial"/>
          <w:sz w:val="28"/>
          <w:szCs w:val="28"/>
          <w:lang w:val="fr-CA"/>
        </w:rPr>
      </w:pPr>
      <w:r w:rsidRPr="0099627D">
        <w:rPr>
          <w:rFonts w:ascii="Arial" w:hAnsi="Arial" w:cs="Arial"/>
          <w:sz w:val="28"/>
          <w:szCs w:val="28"/>
          <w:lang w:val="fr-CA"/>
        </w:rPr>
        <w:t xml:space="preserve">Ajouter une musique </w:t>
      </w:r>
      <w:r w:rsidRPr="0099627D">
        <w:rPr>
          <w:rFonts w:ascii="Arial" w:hAnsi="Arial" w:cs="Arial"/>
          <w:sz w:val="28"/>
          <w:szCs w:val="28"/>
          <w:u w:val="single"/>
          <w:lang w:val="fr-CA"/>
        </w:rPr>
        <w:t>qui lui appartient/ publique</w:t>
      </w:r>
      <w:r w:rsidRPr="0099627D">
        <w:rPr>
          <w:rFonts w:ascii="Arial" w:hAnsi="Arial" w:cs="Arial"/>
          <w:sz w:val="28"/>
          <w:szCs w:val="28"/>
          <w:lang w:val="fr-CA"/>
        </w:rPr>
        <w:t xml:space="preserve"> à une liste de lecture qui  lui appartient;</w:t>
      </w:r>
    </w:p>
    <w:p w14:paraId="383530F4" w14:textId="77777777" w:rsidR="001D5E2C" w:rsidRPr="0099627D" w:rsidRDefault="001D5E2C" w:rsidP="009C5955">
      <w:pPr>
        <w:pStyle w:val="Standard"/>
        <w:numPr>
          <w:ilvl w:val="0"/>
          <w:numId w:val="7"/>
        </w:numPr>
        <w:ind w:left="397" w:firstLine="0"/>
        <w:rPr>
          <w:rFonts w:ascii="Arial" w:hAnsi="Arial" w:cs="Arial"/>
          <w:sz w:val="28"/>
          <w:szCs w:val="28"/>
          <w:lang w:val="fr-CA"/>
        </w:rPr>
      </w:pPr>
      <w:r w:rsidRPr="0099627D">
        <w:rPr>
          <w:rFonts w:ascii="Arial" w:hAnsi="Arial" w:cs="Arial"/>
          <w:sz w:val="28"/>
          <w:szCs w:val="28"/>
          <w:lang w:val="fr-CA"/>
        </w:rPr>
        <w:t xml:space="preserve">Retirer une musique </w:t>
      </w:r>
      <w:r w:rsidRPr="0099627D">
        <w:rPr>
          <w:rFonts w:ascii="Arial" w:hAnsi="Arial" w:cs="Arial"/>
          <w:sz w:val="28"/>
          <w:szCs w:val="28"/>
          <w:u w:val="single"/>
          <w:lang w:val="fr-CA"/>
        </w:rPr>
        <w:t>qui lui appartient/ publique</w:t>
      </w:r>
      <w:r w:rsidRPr="0099627D">
        <w:rPr>
          <w:rFonts w:ascii="Arial" w:hAnsi="Arial" w:cs="Arial"/>
          <w:sz w:val="28"/>
          <w:szCs w:val="28"/>
          <w:lang w:val="fr-CA"/>
        </w:rPr>
        <w:t xml:space="preserve"> à une liste de lecture qui lui appartient;</w:t>
      </w:r>
    </w:p>
    <w:p w14:paraId="6BA3DB3A" w14:textId="77777777" w:rsidR="001D5E2C" w:rsidRPr="008106EF" w:rsidRDefault="001D5E2C" w:rsidP="009C5955">
      <w:pPr>
        <w:pStyle w:val="Standard"/>
        <w:numPr>
          <w:ilvl w:val="0"/>
          <w:numId w:val="7"/>
        </w:numPr>
        <w:ind w:left="397" w:firstLine="0"/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Transférer une musique </w:t>
      </w:r>
      <w:r w:rsidRPr="008106EF">
        <w:rPr>
          <w:rFonts w:ascii="Arial" w:hAnsi="Arial" w:cs="Arial"/>
          <w:color w:val="000000"/>
          <w:sz w:val="28"/>
          <w:szCs w:val="28"/>
          <w:u w:val="single"/>
          <w:lang w:val="fr-CA"/>
        </w:rPr>
        <w:t xml:space="preserve">qui lui appartient/publique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d'une liste de lecture </w:t>
      </w:r>
      <w:r w:rsidRPr="008106EF">
        <w:rPr>
          <w:rFonts w:ascii="Arial" w:hAnsi="Arial" w:cs="Arial"/>
          <w:color w:val="000000"/>
          <w:sz w:val="28"/>
          <w:szCs w:val="28"/>
          <w:u w:val="single"/>
          <w:lang w:val="fr-CA"/>
        </w:rPr>
        <w:t>qui lui appartient/publique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vers une autre liste de lecture qui lui appartient ;</w:t>
      </w:r>
    </w:p>
    <w:p w14:paraId="081E3111" w14:textId="77777777" w:rsidR="001D5E2C" w:rsidRPr="008106EF" w:rsidRDefault="001D5E2C" w:rsidP="009C5955">
      <w:pPr>
        <w:pStyle w:val="Standard"/>
        <w:numPr>
          <w:ilvl w:val="0"/>
          <w:numId w:val="7"/>
        </w:numPr>
        <w:ind w:left="397" w:firstLine="0"/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Copier une musique </w:t>
      </w:r>
      <w:r w:rsidRPr="008106EF">
        <w:rPr>
          <w:rFonts w:ascii="Arial" w:hAnsi="Arial" w:cs="Arial"/>
          <w:color w:val="000000"/>
          <w:sz w:val="28"/>
          <w:szCs w:val="28"/>
          <w:u w:val="single"/>
          <w:lang w:val="fr-CA"/>
        </w:rPr>
        <w:t xml:space="preserve">qui lui appartient/publique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d'une liste de lecture  </w:t>
      </w:r>
      <w:r w:rsidRPr="008106EF">
        <w:rPr>
          <w:rFonts w:ascii="Arial" w:hAnsi="Arial" w:cs="Arial"/>
          <w:color w:val="000000"/>
          <w:sz w:val="28"/>
          <w:szCs w:val="28"/>
          <w:u w:val="single"/>
          <w:lang w:val="fr-CA"/>
        </w:rPr>
        <w:t>qui lui appartient/publique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vers une autre liste de lecture qui lui appartient ;</w:t>
      </w:r>
    </w:p>
    <w:p w14:paraId="094D095C" w14:textId="77777777" w:rsidR="001D5E2C" w:rsidRDefault="001D5E2C" w:rsidP="009C5955">
      <w:pPr>
        <w:pStyle w:val="Standard"/>
        <w:numPr>
          <w:ilvl w:val="0"/>
          <w:numId w:val="7"/>
        </w:numPr>
        <w:ind w:left="397" w:firstLine="0"/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Copier une liste de lecture </w:t>
      </w:r>
      <w:r w:rsidRPr="008106EF">
        <w:rPr>
          <w:rFonts w:ascii="Arial" w:hAnsi="Arial" w:cs="Arial"/>
          <w:color w:val="000000"/>
          <w:sz w:val="28"/>
          <w:szCs w:val="28"/>
          <w:u w:val="single"/>
          <w:lang w:val="fr-CA"/>
        </w:rPr>
        <w:t xml:space="preserve">qui lui appartient/publique 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vers une nouvelle liste de lecture qui lui appartient ;</w:t>
      </w:r>
    </w:p>
    <w:p w14:paraId="155CF0CF" w14:textId="77777777" w:rsidR="007F470A" w:rsidRDefault="007F470A" w:rsidP="007F470A">
      <w:pPr>
        <w:pStyle w:val="Standard"/>
        <w:rPr>
          <w:rFonts w:ascii="Arial" w:hAnsi="Arial" w:cs="Arial"/>
          <w:color w:val="000000"/>
          <w:sz w:val="28"/>
          <w:szCs w:val="28"/>
          <w:lang w:val="fr-CA"/>
        </w:rPr>
      </w:pPr>
    </w:p>
    <w:p w14:paraId="298EFAA9" w14:textId="20D7DD9A" w:rsidR="007F470A" w:rsidRDefault="007F470A" w:rsidP="007F470A">
      <w:pPr>
        <w:pStyle w:val="Standard"/>
      </w:pPr>
      <w:r>
        <w:t xml:space="preserve">A1 </w:t>
      </w:r>
      <w:proofErr w:type="spellStart"/>
      <w:r>
        <w:t>getActionToken</w:t>
      </w:r>
      <w:proofErr w:type="spellEnd"/>
    </w:p>
    <w:p w14:paraId="3EF264B1" w14:textId="740DACB8" w:rsidR="007F470A" w:rsidRPr="008106EF" w:rsidRDefault="007F470A" w:rsidP="007F470A">
      <w:pPr>
        <w:pStyle w:val="Standard"/>
        <w:rPr>
          <w:rFonts w:ascii="Arial" w:hAnsi="Arial" w:cs="Arial"/>
          <w:color w:val="000000"/>
          <w:sz w:val="28"/>
          <w:szCs w:val="28"/>
          <w:lang w:val="fr-CA"/>
        </w:rPr>
      </w:pPr>
      <w:r>
        <w:t>A2 login</w:t>
      </w:r>
      <w:bookmarkStart w:id="0" w:name="_GoBack"/>
      <w:bookmarkEnd w:id="0"/>
    </w:p>
    <w:p w14:paraId="6B6CBA07" w14:textId="77777777" w:rsidR="0069238C" w:rsidRPr="008106EF" w:rsidRDefault="0069238C">
      <w:pPr>
        <w:pageBreakBefore/>
        <w:rPr>
          <w:rFonts w:ascii="Arial" w:eastAsia="Calibri" w:hAnsi="Arial" w:cs="Arial"/>
          <w:b/>
          <w:color w:val="00000A"/>
          <w:sz w:val="32"/>
          <w:szCs w:val="32"/>
          <w:u w:val="single"/>
          <w:lang w:eastAsia="en-US" w:bidi="ar-SA"/>
        </w:rPr>
      </w:pPr>
    </w:p>
    <w:p w14:paraId="452993CE" w14:textId="77777777" w:rsidR="0069238C" w:rsidRPr="008106EF" w:rsidRDefault="00ED7775">
      <w:pPr>
        <w:pStyle w:val="Standard"/>
        <w:rPr>
          <w:rFonts w:ascii="Arial" w:hAnsi="Arial" w:cs="Arial"/>
          <w:b/>
          <w:bCs/>
          <w:color w:val="000000"/>
          <w:sz w:val="32"/>
          <w:szCs w:val="32"/>
          <w:lang w:val="fr-CA"/>
        </w:rPr>
      </w:pPr>
      <w:r w:rsidRPr="008106EF">
        <w:rPr>
          <w:rFonts w:ascii="Arial" w:hAnsi="Arial" w:cs="Arial"/>
          <w:b/>
          <w:bCs/>
          <w:color w:val="000000"/>
          <w:sz w:val="32"/>
          <w:szCs w:val="32"/>
          <w:lang w:val="fr-CA"/>
        </w:rPr>
        <w:t>Prototype (15 points de la note finale, remise 23 novembre 2016)</w:t>
      </w:r>
    </w:p>
    <w:p w14:paraId="67182A03" w14:textId="77777777" w:rsidR="0069238C" w:rsidRPr="008106EF" w:rsidRDefault="0069238C">
      <w:pPr>
        <w:pStyle w:val="Standard"/>
        <w:rPr>
          <w:rFonts w:ascii="Arial" w:hAnsi="Arial" w:cs="Arial"/>
          <w:color w:val="000000"/>
          <w:sz w:val="28"/>
          <w:szCs w:val="28"/>
          <w:lang w:val="fr-CA"/>
        </w:rPr>
      </w:pPr>
    </w:p>
    <w:p w14:paraId="2510AFAD" w14:textId="77777777" w:rsidR="0069238C" w:rsidRPr="008106EF" w:rsidRDefault="004662DF">
      <w:pPr>
        <w:pStyle w:val="Standard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Ce que vous devez présenter</w:t>
      </w:r>
      <w:r w:rsidR="00ED7775" w:rsidRPr="008106EF">
        <w:rPr>
          <w:rFonts w:ascii="Arial" w:hAnsi="Arial" w:cs="Arial"/>
          <w:color w:val="000000"/>
          <w:sz w:val="28"/>
          <w:szCs w:val="28"/>
          <w:lang w:val="fr-CA"/>
        </w:rPr>
        <w:t>:</w:t>
      </w:r>
    </w:p>
    <w:p w14:paraId="0C30399F" w14:textId="77777777" w:rsidR="0069238C" w:rsidRPr="008106EF" w:rsidRDefault="0069238C">
      <w:pPr>
        <w:pStyle w:val="Standard"/>
        <w:rPr>
          <w:rFonts w:ascii="Arial" w:hAnsi="Arial" w:cs="Arial"/>
          <w:color w:val="000000"/>
          <w:sz w:val="28"/>
          <w:szCs w:val="28"/>
          <w:lang w:val="fr-CA"/>
        </w:rPr>
      </w:pPr>
    </w:p>
    <w:p w14:paraId="311F3DF6" w14:textId="77777777" w:rsidR="0069238C" w:rsidRPr="008106EF" w:rsidRDefault="004662DF">
      <w:pPr>
        <w:pStyle w:val="Standard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Pour chaque fonctionnalité (</w:t>
      </w:r>
      <w:r w:rsidR="00ED7775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représente </w:t>
      </w:r>
      <w:r w:rsidR="00ED7775" w:rsidRPr="008106EF">
        <w:rPr>
          <w:rFonts w:ascii="Arial" w:hAnsi="Arial" w:cs="Arial"/>
          <w:i/>
          <w:color w:val="000000"/>
          <w:sz w:val="28"/>
          <w:szCs w:val="28"/>
          <w:lang w:val="fr-CA"/>
        </w:rPr>
        <w:t>15/</w:t>
      </w:r>
      <w:r w:rsidR="00ED7775" w:rsidRPr="008106EF">
        <w:rPr>
          <w:rFonts w:ascii="Arial" w:hAnsi="Arial" w:cs="Arial"/>
          <w:i/>
          <w:iCs/>
          <w:color w:val="000000"/>
          <w:sz w:val="28"/>
          <w:szCs w:val="28"/>
          <w:lang w:val="fr-CA"/>
        </w:rPr>
        <w:t>nb fonctionnalités</w:t>
      </w:r>
      <w:r w:rsidR="00ED7775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points)</w:t>
      </w:r>
    </w:p>
    <w:p w14:paraId="1698DEDC" w14:textId="77777777" w:rsidR="004662DF" w:rsidRPr="008106EF" w:rsidRDefault="009B0E65" w:rsidP="004662DF">
      <w:pPr>
        <w:pStyle w:val="Standard"/>
        <w:numPr>
          <w:ilvl w:val="0"/>
          <w:numId w:val="8"/>
        </w:numPr>
        <w:rPr>
          <w:rFonts w:ascii="Arial" w:hAnsi="Arial" w:cs="Arial"/>
          <w:lang w:val="fr-CA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1</w:t>
      </w:r>
      <w:r w:rsidR="00364E92"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0%</w:t>
      </w:r>
      <w:r w:rsidR="00364E92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- 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créer</w:t>
      </w:r>
      <w:r w:rsidR="004662DF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une page 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HTML</w:t>
      </w:r>
      <w:r w:rsidR="004662DF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utilisant </w:t>
      </w:r>
      <w:proofErr w:type="spellStart"/>
      <w:r w:rsidR="004662DF" w:rsidRPr="008106EF">
        <w:rPr>
          <w:rFonts w:ascii="Arial" w:hAnsi="Arial" w:cs="Arial"/>
          <w:color w:val="000000"/>
          <w:sz w:val="28"/>
          <w:szCs w:val="28"/>
          <w:lang w:val="fr-CA"/>
        </w:rPr>
        <w:t>jQuery</w:t>
      </w:r>
      <w:proofErr w:type="spellEnd"/>
      <w:r w:rsidR="004662DF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afin de tester le service. Cette étape est impérative. </w:t>
      </w:r>
      <w:r w:rsidRPr="009B0E65">
        <w:rPr>
          <w:rFonts w:ascii="Arial" w:hAnsi="Arial" w:cs="Arial"/>
          <w:b/>
          <w:color w:val="000000"/>
          <w:sz w:val="28"/>
          <w:szCs w:val="28"/>
          <w:u w:val="single"/>
          <w:lang w:val="fr-CA"/>
        </w:rPr>
        <w:t>ATTENTION</w:t>
      </w:r>
      <w:r>
        <w:rPr>
          <w:rFonts w:ascii="Arial" w:hAnsi="Arial" w:cs="Arial"/>
          <w:color w:val="000000"/>
          <w:sz w:val="28"/>
          <w:szCs w:val="28"/>
          <w:lang w:val="fr-CA"/>
        </w:rPr>
        <w:t xml:space="preserve"> : </w:t>
      </w:r>
      <w:r w:rsidR="004662DF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Si la page n’existe pas, on ne peut pas tester le service et </w:t>
      </w:r>
      <w:r w:rsidR="004662DF" w:rsidRPr="008106EF">
        <w:rPr>
          <w:rFonts w:ascii="Arial" w:hAnsi="Arial" w:cs="Arial"/>
          <w:color w:val="000000"/>
          <w:sz w:val="28"/>
          <w:szCs w:val="28"/>
          <w:u w:val="single"/>
          <w:lang w:val="fr-CA"/>
        </w:rPr>
        <w:t>la note zéro est attribuée pour la fonctionnalité</w:t>
      </w:r>
      <w:r w:rsidR="004662DF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; </w:t>
      </w:r>
    </w:p>
    <w:p w14:paraId="01AA6542" w14:textId="77777777" w:rsidR="0069238C" w:rsidRPr="008106EF" w:rsidRDefault="009B0E65" w:rsidP="004662DF">
      <w:pPr>
        <w:pStyle w:val="Standard"/>
        <w:numPr>
          <w:ilvl w:val="0"/>
          <w:numId w:val="8"/>
        </w:numPr>
        <w:rPr>
          <w:rFonts w:ascii="Arial" w:hAnsi="Arial" w:cs="Arial"/>
          <w:color w:val="000000"/>
          <w:sz w:val="28"/>
          <w:szCs w:val="28"/>
          <w:lang w:val="fr-CA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9</w:t>
      </w:r>
      <w:r w:rsidR="004662DF"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0</w:t>
      </w:r>
      <w:r w:rsidR="00ED7775" w:rsidRPr="008106EF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%</w:t>
      </w:r>
      <w:r w:rsidR="00ED7775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- </w:t>
      </w:r>
      <w:r w:rsidR="009C5955">
        <w:rPr>
          <w:rFonts w:ascii="Arial" w:hAnsi="Arial" w:cs="Arial"/>
          <w:b/>
          <w:bCs/>
          <w:color w:val="000000"/>
          <w:sz w:val="28"/>
          <w:szCs w:val="28"/>
          <w:lang w:val="fr-CA"/>
        </w:rPr>
        <w:t>programmer</w:t>
      </w:r>
      <w:r w:rsidR="00ED7775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les services nécessaires pour</w:t>
      </w:r>
      <w:r w:rsidR="004662DF"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accomplir la fonctionnalité</w:t>
      </w:r>
      <w:r w:rsidR="00ED7775" w:rsidRPr="008106EF">
        <w:rPr>
          <w:rFonts w:ascii="Arial" w:hAnsi="Arial" w:cs="Arial"/>
          <w:color w:val="000000"/>
          <w:sz w:val="28"/>
          <w:szCs w:val="28"/>
          <w:lang w:val="fr-CA"/>
        </w:rPr>
        <w:t>.</w:t>
      </w:r>
    </w:p>
    <w:p w14:paraId="00FB4576" w14:textId="77777777" w:rsidR="004662DF" w:rsidRPr="008106EF" w:rsidRDefault="004662DF" w:rsidP="004662DF">
      <w:pPr>
        <w:pStyle w:val="Standard"/>
        <w:ind w:left="720"/>
        <w:rPr>
          <w:rFonts w:ascii="Arial" w:hAnsi="Arial" w:cs="Arial"/>
          <w:color w:val="000000"/>
          <w:sz w:val="28"/>
          <w:szCs w:val="28"/>
          <w:lang w:val="fr-CA"/>
        </w:rPr>
      </w:pPr>
    </w:p>
    <w:p w14:paraId="42A460FD" w14:textId="77777777" w:rsidR="004662DF" w:rsidRDefault="004662DF" w:rsidP="004662DF">
      <w:pPr>
        <w:pStyle w:val="Standard"/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Note </w:t>
      </w:r>
      <w:r w:rsidR="00507099">
        <w:rPr>
          <w:rFonts w:ascii="Arial" w:hAnsi="Arial" w:cs="Arial"/>
          <w:color w:val="000000"/>
          <w:sz w:val="28"/>
          <w:szCs w:val="28"/>
          <w:lang w:val="fr-CA"/>
        </w:rPr>
        <w:t>1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: Une description du contenu de la page 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HTML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et la liste des tests pour chaque fonctionnalité 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seront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fournies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ultérieurement</w:t>
      </w:r>
      <w:r w:rsidR="00555A1C">
        <w:rPr>
          <w:rFonts w:ascii="Arial" w:hAnsi="Arial" w:cs="Arial"/>
          <w:color w:val="000000"/>
          <w:sz w:val="28"/>
          <w:szCs w:val="28"/>
          <w:lang w:val="fr-CA"/>
        </w:rPr>
        <w:t>.</w:t>
      </w:r>
    </w:p>
    <w:p w14:paraId="37299F53" w14:textId="77777777" w:rsidR="00507099" w:rsidRPr="008106EF" w:rsidRDefault="00507099" w:rsidP="004662DF">
      <w:pPr>
        <w:pStyle w:val="Standard"/>
        <w:rPr>
          <w:rFonts w:ascii="Arial" w:hAnsi="Arial" w:cs="Arial"/>
          <w:color w:val="000000"/>
          <w:sz w:val="28"/>
          <w:szCs w:val="28"/>
          <w:lang w:val="fr-CA"/>
        </w:rPr>
      </w:pPr>
      <w:r>
        <w:rPr>
          <w:rFonts w:ascii="Arial" w:hAnsi="Arial" w:cs="Arial"/>
          <w:color w:val="000000"/>
          <w:sz w:val="28"/>
          <w:szCs w:val="28"/>
          <w:lang w:val="fr-CA"/>
        </w:rPr>
        <w:t>Note 2 : Les tables (et les contenus) disponible</w:t>
      </w:r>
      <w:r w:rsidR="00555A1C">
        <w:rPr>
          <w:rFonts w:ascii="Arial" w:hAnsi="Arial" w:cs="Arial"/>
          <w:color w:val="000000"/>
          <w:sz w:val="28"/>
          <w:szCs w:val="28"/>
          <w:lang w:val="fr-CA"/>
        </w:rPr>
        <w:t>s</w:t>
      </w:r>
      <w:r>
        <w:rPr>
          <w:rFonts w:ascii="Arial" w:hAnsi="Arial" w:cs="Arial"/>
          <w:color w:val="000000"/>
          <w:sz w:val="28"/>
          <w:szCs w:val="28"/>
          <w:lang w:val="fr-CA"/>
        </w:rPr>
        <w:t xml:space="preserve"> sur LÉA seront utilisées pour la correction.</w:t>
      </w:r>
      <w:r w:rsidR="00555A1C">
        <w:rPr>
          <w:rFonts w:ascii="Arial" w:hAnsi="Arial" w:cs="Arial"/>
          <w:color w:val="000000"/>
          <w:sz w:val="28"/>
          <w:szCs w:val="28"/>
          <w:lang w:val="fr-CA"/>
        </w:rPr>
        <w:t xml:space="preserve"> Si ça ne fonctionne pas avec ces tables, la note zéro est attribuée.</w:t>
      </w:r>
    </w:p>
    <w:p w14:paraId="52D1FC95" w14:textId="77777777" w:rsidR="0069238C" w:rsidRPr="008106EF" w:rsidRDefault="0069238C">
      <w:pPr>
        <w:pStyle w:val="Standard"/>
        <w:rPr>
          <w:rFonts w:ascii="Arial" w:hAnsi="Arial" w:cs="Arial"/>
          <w:color w:val="000000"/>
          <w:sz w:val="28"/>
          <w:szCs w:val="28"/>
          <w:u w:val="single"/>
          <w:lang w:val="fr-CA"/>
        </w:rPr>
      </w:pPr>
    </w:p>
    <w:p w14:paraId="5CD3BA44" w14:textId="77777777" w:rsidR="00545E73" w:rsidRPr="008106EF" w:rsidRDefault="00545E73" w:rsidP="00545E73">
      <w:pPr>
        <w:pStyle w:val="Standard"/>
        <w:rPr>
          <w:rFonts w:ascii="Arial" w:hAnsi="Arial" w:cs="Arial"/>
          <w:b/>
          <w:bCs/>
          <w:color w:val="000000"/>
          <w:sz w:val="32"/>
          <w:szCs w:val="32"/>
          <w:lang w:val="fr-CA"/>
        </w:rPr>
      </w:pPr>
      <w:r w:rsidRPr="008106EF">
        <w:rPr>
          <w:rFonts w:ascii="Arial" w:hAnsi="Arial" w:cs="Arial"/>
          <w:b/>
          <w:bCs/>
          <w:color w:val="000000"/>
          <w:sz w:val="32"/>
          <w:szCs w:val="32"/>
          <w:lang w:val="fr-CA"/>
        </w:rPr>
        <w:t>Présentation (5 points de la note finale, remise 8 décembre 2016)</w:t>
      </w:r>
    </w:p>
    <w:p w14:paraId="419DB040" w14:textId="77777777" w:rsidR="00545E73" w:rsidRPr="008106EF" w:rsidRDefault="00545E73">
      <w:pPr>
        <w:pStyle w:val="Standard"/>
        <w:rPr>
          <w:rFonts w:ascii="Arial" w:hAnsi="Arial" w:cs="Arial"/>
          <w:color w:val="000000"/>
          <w:sz w:val="28"/>
          <w:szCs w:val="28"/>
          <w:u w:val="single"/>
          <w:lang w:val="fr-CA"/>
        </w:rPr>
      </w:pPr>
    </w:p>
    <w:p w14:paraId="597F5027" w14:textId="77777777" w:rsidR="00545E73" w:rsidRPr="008106EF" w:rsidRDefault="00545E73" w:rsidP="00545E73">
      <w:pPr>
        <w:pStyle w:val="Paragraphedeliste"/>
        <w:jc w:val="both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Remise </w:t>
      </w:r>
      <w:r w:rsidRPr="008106EF">
        <w:rPr>
          <w:rFonts w:ascii="Arial" w:hAnsi="Arial" w:cs="Arial"/>
          <w:b/>
          <w:lang w:val="fr-CA"/>
        </w:rPr>
        <w:t>: 8 décembre 2016</w:t>
      </w:r>
      <w:r w:rsidRPr="008106EF">
        <w:rPr>
          <w:rFonts w:ascii="Arial" w:hAnsi="Arial" w:cs="Arial"/>
          <w:lang w:val="fr-CA"/>
        </w:rPr>
        <w:t xml:space="preserve"> (avant le cours)</w:t>
      </w:r>
    </w:p>
    <w:p w14:paraId="0432DE42" w14:textId="77777777" w:rsidR="00545E73" w:rsidRPr="008106EF" w:rsidRDefault="00545E73" w:rsidP="00545E73">
      <w:pPr>
        <w:pStyle w:val="Paragraphedeliste"/>
        <w:jc w:val="both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Quoi : Un document PowerPoint et une présentation.</w:t>
      </w:r>
    </w:p>
    <w:p w14:paraId="2E8547A5" w14:textId="77777777" w:rsidR="00545E73" w:rsidRPr="008106EF" w:rsidRDefault="00545E73" w:rsidP="00545E73">
      <w:pPr>
        <w:pStyle w:val="Paragraphedeliste"/>
        <w:widowControl/>
        <w:numPr>
          <w:ilvl w:val="0"/>
          <w:numId w:val="11"/>
        </w:numPr>
        <w:autoSpaceDN/>
        <w:spacing w:line="276" w:lineRule="auto"/>
        <w:contextualSpacing/>
        <w:jc w:val="both"/>
        <w:textAlignment w:val="auto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La présentation est individuelle;</w:t>
      </w:r>
    </w:p>
    <w:p w14:paraId="4A1A4B39" w14:textId="77777777" w:rsidR="00545E73" w:rsidRPr="008106EF" w:rsidRDefault="00545E73" w:rsidP="00545E73">
      <w:pPr>
        <w:pStyle w:val="Paragraphedeliste"/>
        <w:widowControl/>
        <w:numPr>
          <w:ilvl w:val="0"/>
          <w:numId w:val="11"/>
        </w:numPr>
        <w:autoSpaceDN/>
        <w:spacing w:line="276" w:lineRule="auto"/>
        <w:contextualSpacing/>
        <w:jc w:val="both"/>
        <w:textAlignment w:val="auto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Chaque étudiant produit son propre PowerPoint;</w:t>
      </w:r>
    </w:p>
    <w:p w14:paraId="6DC4B214" w14:textId="77777777" w:rsidR="00545E73" w:rsidRPr="008106EF" w:rsidRDefault="00545E73" w:rsidP="00545E73">
      <w:pPr>
        <w:pStyle w:val="Paragraphedeliste"/>
        <w:widowControl/>
        <w:numPr>
          <w:ilvl w:val="0"/>
          <w:numId w:val="11"/>
        </w:numPr>
        <w:autoSpaceDN/>
        <w:spacing w:line="276" w:lineRule="auto"/>
        <w:contextualSpacing/>
        <w:jc w:val="both"/>
        <w:textAlignment w:val="auto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 xml:space="preserve">Le </w:t>
      </w:r>
      <w:r w:rsidR="009C5955">
        <w:rPr>
          <w:rFonts w:ascii="Arial" w:hAnsi="Arial" w:cs="Arial"/>
          <w:lang w:val="fr-CA"/>
        </w:rPr>
        <w:t>PowerPoint</w:t>
      </w:r>
      <w:r w:rsidRPr="008106EF">
        <w:rPr>
          <w:rFonts w:ascii="Arial" w:hAnsi="Arial" w:cs="Arial"/>
          <w:lang w:val="fr-CA"/>
        </w:rPr>
        <w:t xml:space="preserve"> est </w:t>
      </w:r>
      <w:r w:rsidR="009C5955">
        <w:rPr>
          <w:rFonts w:ascii="Arial" w:hAnsi="Arial" w:cs="Arial"/>
          <w:lang w:val="fr-CA"/>
        </w:rPr>
        <w:t>remis</w:t>
      </w:r>
      <w:r w:rsidRPr="008106EF">
        <w:rPr>
          <w:rFonts w:ascii="Arial" w:hAnsi="Arial" w:cs="Arial"/>
          <w:lang w:val="fr-CA"/>
        </w:rPr>
        <w:t xml:space="preserve"> sur le lecteur R avant le cours du 10 décembre;</w:t>
      </w:r>
    </w:p>
    <w:p w14:paraId="2DF0AA72" w14:textId="77777777" w:rsidR="00545E73" w:rsidRPr="008106EF" w:rsidRDefault="00545E73" w:rsidP="00545E73">
      <w:pPr>
        <w:pStyle w:val="Paragraphedeliste"/>
        <w:jc w:val="both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Ce document contient les éléments suivants :</w:t>
      </w:r>
    </w:p>
    <w:p w14:paraId="04C79097" w14:textId="77777777" w:rsidR="00545E73" w:rsidRPr="008106EF" w:rsidRDefault="00545E73" w:rsidP="00545E73">
      <w:pPr>
        <w:pStyle w:val="Paragraphedeliste"/>
        <w:widowControl/>
        <w:numPr>
          <w:ilvl w:val="0"/>
          <w:numId w:val="10"/>
        </w:numPr>
        <w:autoSpaceDN/>
        <w:spacing w:line="276" w:lineRule="auto"/>
        <w:contextualSpacing/>
        <w:jc w:val="both"/>
        <w:textAlignment w:val="auto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Une description de votre contribution dans le projet;</w:t>
      </w:r>
    </w:p>
    <w:p w14:paraId="770294AB" w14:textId="77777777" w:rsidR="00545E73" w:rsidRPr="008106EF" w:rsidRDefault="00545E73" w:rsidP="00545E73">
      <w:pPr>
        <w:pStyle w:val="Paragraphedeliste"/>
        <w:widowControl/>
        <w:numPr>
          <w:ilvl w:val="0"/>
          <w:numId w:val="10"/>
        </w:numPr>
        <w:autoSpaceDN/>
        <w:spacing w:line="276" w:lineRule="auto"/>
        <w:contextualSpacing/>
        <w:jc w:val="both"/>
        <w:textAlignment w:val="auto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Vos défis;</w:t>
      </w:r>
    </w:p>
    <w:p w14:paraId="390E5D95" w14:textId="77777777" w:rsidR="00545E73" w:rsidRPr="008106EF" w:rsidRDefault="00545E73" w:rsidP="00545E73">
      <w:pPr>
        <w:pStyle w:val="Paragraphedeliste"/>
        <w:widowControl/>
        <w:numPr>
          <w:ilvl w:val="0"/>
          <w:numId w:val="10"/>
        </w:numPr>
        <w:autoSpaceDN/>
        <w:spacing w:line="276" w:lineRule="auto"/>
        <w:contextualSpacing/>
        <w:jc w:val="both"/>
        <w:textAlignment w:val="auto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Les problèmes que vous avez rencontrés;</w:t>
      </w:r>
    </w:p>
    <w:p w14:paraId="7728E189" w14:textId="77777777" w:rsidR="00545E73" w:rsidRPr="008106EF" w:rsidRDefault="00545E73" w:rsidP="00545E73">
      <w:pPr>
        <w:pStyle w:val="Paragraphedeliste"/>
        <w:widowControl/>
        <w:numPr>
          <w:ilvl w:val="0"/>
          <w:numId w:val="10"/>
        </w:numPr>
        <w:autoSpaceDN/>
        <w:spacing w:line="276" w:lineRule="auto"/>
        <w:contextualSpacing/>
        <w:jc w:val="both"/>
        <w:textAlignment w:val="auto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Les solutions aux problèmes;</w:t>
      </w:r>
    </w:p>
    <w:p w14:paraId="76613EC0" w14:textId="77777777" w:rsidR="00545E73" w:rsidRPr="008106EF" w:rsidRDefault="00545E73" w:rsidP="00545E73">
      <w:pPr>
        <w:pStyle w:val="Paragraphedeliste"/>
        <w:widowControl/>
        <w:numPr>
          <w:ilvl w:val="0"/>
          <w:numId w:val="10"/>
        </w:numPr>
        <w:autoSpaceDN/>
        <w:spacing w:line="276" w:lineRule="auto"/>
        <w:contextualSpacing/>
        <w:jc w:val="both"/>
        <w:textAlignment w:val="auto"/>
        <w:rPr>
          <w:rFonts w:ascii="Arial" w:hAnsi="Arial" w:cs="Arial"/>
          <w:lang w:val="fr-CA"/>
        </w:rPr>
      </w:pPr>
      <w:r w:rsidRPr="008106EF">
        <w:rPr>
          <w:rFonts w:ascii="Arial" w:hAnsi="Arial" w:cs="Arial"/>
          <w:lang w:val="fr-CA"/>
        </w:rPr>
        <w:t>Une conclusion.</w:t>
      </w:r>
    </w:p>
    <w:p w14:paraId="0BB140DE" w14:textId="77777777" w:rsidR="00545E73" w:rsidRPr="008106EF" w:rsidRDefault="00545E73" w:rsidP="00545E73">
      <w:pPr>
        <w:pStyle w:val="Paragraphedeliste"/>
        <w:ind w:left="708"/>
        <w:jc w:val="both"/>
        <w:rPr>
          <w:rFonts w:ascii="Arial" w:hAnsi="Arial" w:cs="Arial"/>
          <w:u w:val="single"/>
          <w:lang w:val="fr-CA"/>
        </w:rPr>
      </w:pPr>
      <w:r w:rsidRPr="008106EF">
        <w:rPr>
          <w:rFonts w:ascii="Arial" w:hAnsi="Arial" w:cs="Arial"/>
          <w:u w:val="single"/>
          <w:lang w:val="fr-CA"/>
        </w:rPr>
        <w:t>Critères de correction</w:t>
      </w:r>
    </w:p>
    <w:tbl>
      <w:tblPr>
        <w:tblStyle w:val="Grille"/>
        <w:tblW w:w="7485" w:type="dxa"/>
        <w:tblInd w:w="708" w:type="dxa"/>
        <w:tblLook w:val="04A0" w:firstRow="1" w:lastRow="0" w:firstColumn="1" w:lastColumn="0" w:noHBand="0" w:noVBand="1"/>
      </w:tblPr>
      <w:tblGrid>
        <w:gridCol w:w="819"/>
        <w:gridCol w:w="6666"/>
      </w:tblGrid>
      <w:tr w:rsidR="00545E73" w:rsidRPr="008106EF" w14:paraId="1775FB82" w14:textId="77777777" w:rsidTr="00FB3E97">
        <w:tc>
          <w:tcPr>
            <w:tcW w:w="7485" w:type="dxa"/>
            <w:gridSpan w:val="2"/>
            <w:shd w:val="clear" w:color="auto" w:fill="D9D9D9" w:themeFill="background1" w:themeFillShade="D9"/>
            <w:tcMar>
              <w:left w:w="108" w:type="dxa"/>
            </w:tcMar>
            <w:vAlign w:val="center"/>
          </w:tcPr>
          <w:p w14:paraId="2A123487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  <w:r w:rsidRPr="008106EF">
              <w:rPr>
                <w:rFonts w:ascii="Arial" w:eastAsia="Calibri" w:hAnsi="Arial" w:cs="Arial"/>
                <w:sz w:val="24"/>
                <w:szCs w:val="24"/>
              </w:rPr>
              <w:t xml:space="preserve">Présentation et structure du document </w:t>
            </w:r>
          </w:p>
        </w:tc>
      </w:tr>
      <w:tr w:rsidR="00545E73" w:rsidRPr="008106EF" w14:paraId="23A09F1D" w14:textId="77777777" w:rsidTr="00FB3E97">
        <w:tc>
          <w:tcPr>
            <w:tcW w:w="819" w:type="dxa"/>
            <w:shd w:val="clear" w:color="auto" w:fill="auto"/>
            <w:tcMar>
              <w:left w:w="108" w:type="dxa"/>
            </w:tcMar>
            <w:vAlign w:val="center"/>
          </w:tcPr>
          <w:p w14:paraId="243E6340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</w:p>
        </w:tc>
        <w:tc>
          <w:tcPr>
            <w:tcW w:w="6666" w:type="dxa"/>
            <w:shd w:val="clear" w:color="auto" w:fill="auto"/>
            <w:tcMar>
              <w:left w:w="108" w:type="dxa"/>
            </w:tcMar>
            <w:vAlign w:val="center"/>
          </w:tcPr>
          <w:p w14:paraId="08724A7F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  <w:r w:rsidRPr="008106EF">
              <w:rPr>
                <w:rFonts w:ascii="Arial" w:eastAsia="Calibri" w:hAnsi="Arial" w:cs="Arial"/>
                <w:sz w:val="24"/>
                <w:szCs w:val="24"/>
              </w:rPr>
              <w:t>Environ 10 diapos (jusqu’à -100% maximum)</w:t>
            </w:r>
          </w:p>
        </w:tc>
      </w:tr>
      <w:tr w:rsidR="00545E73" w:rsidRPr="008106EF" w14:paraId="09D03BBA" w14:textId="77777777" w:rsidTr="00FB3E97">
        <w:tc>
          <w:tcPr>
            <w:tcW w:w="819" w:type="dxa"/>
            <w:shd w:val="clear" w:color="auto" w:fill="auto"/>
            <w:tcMar>
              <w:left w:w="108" w:type="dxa"/>
            </w:tcMar>
            <w:vAlign w:val="center"/>
          </w:tcPr>
          <w:p w14:paraId="6404DF1E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</w:p>
        </w:tc>
        <w:tc>
          <w:tcPr>
            <w:tcW w:w="6666" w:type="dxa"/>
            <w:shd w:val="clear" w:color="auto" w:fill="auto"/>
            <w:tcMar>
              <w:left w:w="108" w:type="dxa"/>
            </w:tcMar>
            <w:vAlign w:val="center"/>
          </w:tcPr>
          <w:p w14:paraId="29F07BF5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  <w:proofErr w:type="spellStart"/>
            <w:r w:rsidRPr="008106EF">
              <w:rPr>
                <w:rFonts w:ascii="Arial" w:eastAsia="Calibri" w:hAnsi="Arial" w:cs="Arial"/>
                <w:sz w:val="24"/>
                <w:szCs w:val="24"/>
              </w:rPr>
              <w:t>Maîtrise</w:t>
            </w:r>
            <w:proofErr w:type="spellEnd"/>
            <w:r w:rsidRPr="008106EF">
              <w:rPr>
                <w:rFonts w:ascii="Arial" w:eastAsia="Calibri" w:hAnsi="Arial" w:cs="Arial"/>
                <w:sz w:val="24"/>
                <w:szCs w:val="24"/>
              </w:rPr>
              <w:t xml:space="preserve"> du sujet, clarté des explications (</w:t>
            </w:r>
            <w:r w:rsidRPr="008106E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20%</w:t>
            </w:r>
            <w:r w:rsidRPr="008106EF">
              <w:rPr>
                <w:rFonts w:ascii="Arial" w:eastAsia="Calibri" w:hAnsi="Arial" w:cs="Arial"/>
                <w:sz w:val="24"/>
                <w:szCs w:val="24"/>
              </w:rPr>
              <w:t>)</w:t>
            </w:r>
          </w:p>
        </w:tc>
      </w:tr>
      <w:tr w:rsidR="00545E73" w:rsidRPr="008106EF" w14:paraId="42C1FFAB" w14:textId="77777777" w:rsidTr="00FB3E97">
        <w:tc>
          <w:tcPr>
            <w:tcW w:w="819" w:type="dxa"/>
            <w:shd w:val="clear" w:color="auto" w:fill="auto"/>
            <w:tcMar>
              <w:left w:w="108" w:type="dxa"/>
            </w:tcMar>
            <w:vAlign w:val="center"/>
          </w:tcPr>
          <w:p w14:paraId="148FFA42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</w:p>
        </w:tc>
        <w:tc>
          <w:tcPr>
            <w:tcW w:w="6666" w:type="dxa"/>
            <w:shd w:val="clear" w:color="auto" w:fill="auto"/>
            <w:tcMar>
              <w:left w:w="108" w:type="dxa"/>
            </w:tcMar>
            <w:vAlign w:val="center"/>
          </w:tcPr>
          <w:p w14:paraId="7280657A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  <w:r w:rsidRPr="008106EF">
              <w:rPr>
                <w:rFonts w:ascii="Arial" w:eastAsia="Calibri" w:hAnsi="Arial" w:cs="Arial"/>
                <w:sz w:val="24"/>
                <w:szCs w:val="24"/>
              </w:rPr>
              <w:t>Structure (</w:t>
            </w:r>
            <w:r w:rsidRPr="008106E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20%</w:t>
            </w:r>
            <w:r w:rsidRPr="008106EF">
              <w:rPr>
                <w:rFonts w:ascii="Arial" w:eastAsia="Calibri" w:hAnsi="Arial" w:cs="Arial"/>
                <w:sz w:val="24"/>
                <w:szCs w:val="24"/>
              </w:rPr>
              <w:t>)</w:t>
            </w:r>
          </w:p>
        </w:tc>
      </w:tr>
      <w:tr w:rsidR="00545E73" w:rsidRPr="008106EF" w14:paraId="1D11E5BD" w14:textId="77777777" w:rsidTr="00FB3E97">
        <w:tc>
          <w:tcPr>
            <w:tcW w:w="819" w:type="dxa"/>
            <w:shd w:val="clear" w:color="auto" w:fill="auto"/>
            <w:tcMar>
              <w:left w:w="108" w:type="dxa"/>
            </w:tcMar>
            <w:vAlign w:val="center"/>
          </w:tcPr>
          <w:p w14:paraId="277A10D3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</w:p>
        </w:tc>
        <w:tc>
          <w:tcPr>
            <w:tcW w:w="6666" w:type="dxa"/>
            <w:shd w:val="clear" w:color="auto" w:fill="auto"/>
            <w:tcMar>
              <w:left w:w="108" w:type="dxa"/>
            </w:tcMar>
            <w:vAlign w:val="center"/>
          </w:tcPr>
          <w:p w14:paraId="10E42FFE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  <w:r w:rsidRPr="008106EF">
              <w:rPr>
                <w:rFonts w:ascii="Arial" w:eastAsia="Calibri" w:hAnsi="Arial" w:cs="Arial"/>
                <w:sz w:val="24"/>
                <w:szCs w:val="24"/>
              </w:rPr>
              <w:t>Pertinence des exemples (</w:t>
            </w:r>
            <w:r w:rsidRPr="008106E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60%</w:t>
            </w:r>
            <w:r w:rsidRPr="008106EF">
              <w:rPr>
                <w:rFonts w:ascii="Arial" w:eastAsia="Calibri" w:hAnsi="Arial" w:cs="Arial"/>
                <w:sz w:val="24"/>
                <w:szCs w:val="24"/>
              </w:rPr>
              <w:t>)</w:t>
            </w:r>
          </w:p>
        </w:tc>
      </w:tr>
      <w:tr w:rsidR="00545E73" w:rsidRPr="008106EF" w14:paraId="6B2B15E7" w14:textId="77777777" w:rsidTr="00FB3E97">
        <w:tc>
          <w:tcPr>
            <w:tcW w:w="819" w:type="dxa"/>
            <w:shd w:val="clear" w:color="auto" w:fill="auto"/>
            <w:tcMar>
              <w:left w:w="108" w:type="dxa"/>
            </w:tcMar>
            <w:vAlign w:val="center"/>
          </w:tcPr>
          <w:p w14:paraId="52A73B8E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</w:p>
        </w:tc>
        <w:tc>
          <w:tcPr>
            <w:tcW w:w="6666" w:type="dxa"/>
            <w:shd w:val="clear" w:color="auto" w:fill="auto"/>
            <w:tcMar>
              <w:left w:w="108" w:type="dxa"/>
            </w:tcMar>
            <w:vAlign w:val="center"/>
          </w:tcPr>
          <w:p w14:paraId="74A4A3C1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  <w:r w:rsidRPr="008106EF">
              <w:rPr>
                <w:rFonts w:ascii="Arial" w:eastAsia="Calibri" w:hAnsi="Arial" w:cs="Arial"/>
                <w:sz w:val="24"/>
                <w:szCs w:val="24"/>
              </w:rPr>
              <w:t>Qualité générale du document (jusqu’à -100% maximum)</w:t>
            </w:r>
          </w:p>
        </w:tc>
      </w:tr>
      <w:tr w:rsidR="00545E73" w:rsidRPr="008106EF" w14:paraId="3B05FFD5" w14:textId="77777777" w:rsidTr="00FB3E97">
        <w:tc>
          <w:tcPr>
            <w:tcW w:w="819" w:type="dxa"/>
            <w:shd w:val="clear" w:color="auto" w:fill="auto"/>
            <w:tcMar>
              <w:left w:w="108" w:type="dxa"/>
            </w:tcMar>
            <w:vAlign w:val="center"/>
          </w:tcPr>
          <w:p w14:paraId="6EF4233F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</w:p>
        </w:tc>
        <w:tc>
          <w:tcPr>
            <w:tcW w:w="6666" w:type="dxa"/>
            <w:shd w:val="clear" w:color="auto" w:fill="auto"/>
            <w:tcMar>
              <w:left w:w="108" w:type="dxa"/>
            </w:tcMar>
            <w:vAlign w:val="center"/>
          </w:tcPr>
          <w:p w14:paraId="26F90A1F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  <w:r w:rsidRPr="008106EF">
              <w:rPr>
                <w:rFonts w:ascii="Arial" w:eastAsia="Calibri" w:hAnsi="Arial" w:cs="Arial"/>
                <w:sz w:val="24"/>
                <w:szCs w:val="24"/>
              </w:rPr>
              <w:t>Fautes de Français (jusqu’à -10% maximum)</w:t>
            </w:r>
          </w:p>
        </w:tc>
      </w:tr>
      <w:tr w:rsidR="00545E73" w:rsidRPr="008106EF" w14:paraId="0F3B1728" w14:textId="77777777" w:rsidTr="00FB3E97">
        <w:tc>
          <w:tcPr>
            <w:tcW w:w="81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0346D89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</w:p>
        </w:tc>
        <w:tc>
          <w:tcPr>
            <w:tcW w:w="6666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65B14D6" w14:textId="77777777" w:rsidR="00545E73" w:rsidRPr="008106EF" w:rsidRDefault="00545E73" w:rsidP="00FB3E97">
            <w:pPr>
              <w:tabs>
                <w:tab w:val="left" w:pos="315"/>
                <w:tab w:val="left" w:pos="1944"/>
              </w:tabs>
              <w:rPr>
                <w:rFonts w:ascii="Arial" w:eastAsia="Calibri" w:hAnsi="Arial" w:cs="Arial"/>
              </w:rPr>
            </w:pPr>
            <w:r w:rsidRPr="008106EF">
              <w:rPr>
                <w:rFonts w:ascii="Arial" w:eastAsia="Calibri" w:hAnsi="Arial" w:cs="Arial"/>
                <w:sz w:val="24"/>
                <w:szCs w:val="24"/>
              </w:rPr>
              <w:t>Durée 10 minutes (10%)</w:t>
            </w:r>
          </w:p>
        </w:tc>
      </w:tr>
    </w:tbl>
    <w:p w14:paraId="68F422F5" w14:textId="77777777" w:rsidR="00555A1C" w:rsidRDefault="00555A1C" w:rsidP="00545E73">
      <w:pPr>
        <w:pStyle w:val="Standard"/>
        <w:rPr>
          <w:rFonts w:ascii="Arial" w:hAnsi="Arial" w:cs="Arial"/>
          <w:b/>
          <w:bCs/>
          <w:color w:val="000000"/>
          <w:sz w:val="32"/>
          <w:szCs w:val="32"/>
          <w:lang w:val="fr-CA"/>
        </w:rPr>
      </w:pPr>
    </w:p>
    <w:p w14:paraId="78EE1181" w14:textId="77777777" w:rsidR="00545E73" w:rsidRPr="008106EF" w:rsidRDefault="00545E73" w:rsidP="00545E73">
      <w:pPr>
        <w:pStyle w:val="Standard"/>
        <w:rPr>
          <w:rFonts w:ascii="Arial" w:hAnsi="Arial" w:cs="Arial"/>
          <w:b/>
          <w:bCs/>
          <w:color w:val="000000"/>
          <w:sz w:val="32"/>
          <w:szCs w:val="32"/>
          <w:lang w:val="fr-CA"/>
        </w:rPr>
      </w:pPr>
      <w:r w:rsidRPr="008106EF">
        <w:rPr>
          <w:rFonts w:ascii="Arial" w:hAnsi="Arial" w:cs="Arial"/>
          <w:b/>
          <w:bCs/>
          <w:color w:val="000000"/>
          <w:sz w:val="32"/>
          <w:szCs w:val="32"/>
          <w:lang w:val="fr-CA"/>
        </w:rPr>
        <w:lastRenderedPageBreak/>
        <w:t>Projet (30 points de la note finale, remise 8 décembre 2016)</w:t>
      </w:r>
    </w:p>
    <w:p w14:paraId="60226F68" w14:textId="77777777" w:rsidR="00545E73" w:rsidRPr="008106EF" w:rsidRDefault="00545E73" w:rsidP="00545E73">
      <w:pPr>
        <w:rPr>
          <w:rFonts w:ascii="Arial" w:hAnsi="Arial" w:cs="Arial"/>
          <w:u w:val="single"/>
        </w:rPr>
      </w:pPr>
    </w:p>
    <w:p w14:paraId="2418D834" w14:textId="77777777" w:rsidR="00545E73" w:rsidRPr="008106EF" w:rsidRDefault="00545E73" w:rsidP="00545E73">
      <w:pPr>
        <w:rPr>
          <w:rFonts w:ascii="Arial" w:hAnsi="Arial" w:cs="Arial"/>
        </w:rPr>
      </w:pPr>
    </w:p>
    <w:p w14:paraId="682AFA30" w14:textId="77777777" w:rsidR="00C9277B" w:rsidRPr="008106EF" w:rsidRDefault="00C9277B" w:rsidP="00C9277B">
      <w:pPr>
        <w:pStyle w:val="Standard"/>
        <w:ind w:left="720"/>
        <w:rPr>
          <w:rFonts w:ascii="Arial" w:hAnsi="Arial" w:cs="Arial"/>
          <w:color w:val="000000"/>
          <w:sz w:val="28"/>
          <w:szCs w:val="28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u w:val="single"/>
          <w:lang w:val="fr-CA"/>
        </w:rPr>
        <w:t>8 décembre 2016 avant le cours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(à  partir du début du 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cours,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c’est un retard. La pénalité est de 10% par jour de retard)</w:t>
      </w:r>
    </w:p>
    <w:p w14:paraId="53CCDF39" w14:textId="77777777" w:rsidR="00545E73" w:rsidRPr="008106EF" w:rsidRDefault="00AD500D" w:rsidP="00AD500D">
      <w:pPr>
        <w:pStyle w:val="Standard"/>
        <w:numPr>
          <w:ilvl w:val="0"/>
          <w:numId w:val="12"/>
        </w:numPr>
        <w:rPr>
          <w:rFonts w:ascii="Arial" w:hAnsi="Arial" w:cs="Arial"/>
          <w:color w:val="000000"/>
          <w:sz w:val="28"/>
          <w:szCs w:val="28"/>
          <w:u w:val="single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Sur le serveur 424T vos services sont déployés;</w:t>
      </w:r>
    </w:p>
    <w:p w14:paraId="759C7B19" w14:textId="77777777" w:rsidR="00AD500D" w:rsidRPr="008106EF" w:rsidRDefault="00AD500D" w:rsidP="00AD500D">
      <w:pPr>
        <w:pStyle w:val="Standard"/>
        <w:numPr>
          <w:ilvl w:val="0"/>
          <w:numId w:val="12"/>
        </w:numPr>
        <w:rPr>
          <w:rFonts w:ascii="Arial" w:hAnsi="Arial" w:cs="Arial"/>
          <w:color w:val="000000"/>
          <w:sz w:val="28"/>
          <w:szCs w:val="28"/>
          <w:u w:val="single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Sur votre tablette votre application est installée;</w:t>
      </w:r>
    </w:p>
    <w:p w14:paraId="0F2B75C8" w14:textId="77777777" w:rsidR="00C9277B" w:rsidRPr="008106EF" w:rsidRDefault="00C9277B" w:rsidP="00C9277B">
      <w:pPr>
        <w:pStyle w:val="Standard"/>
        <w:ind w:left="720"/>
        <w:rPr>
          <w:rFonts w:ascii="Arial" w:hAnsi="Arial" w:cs="Arial"/>
          <w:color w:val="000000"/>
          <w:sz w:val="28"/>
          <w:szCs w:val="28"/>
          <w:u w:val="single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Durant la semaine 16 (le moment est à déterminer)</w:t>
      </w:r>
    </w:p>
    <w:p w14:paraId="11522B56" w14:textId="77777777" w:rsidR="00AD500D" w:rsidRPr="008106EF" w:rsidRDefault="00C9277B" w:rsidP="00AD500D">
      <w:pPr>
        <w:pStyle w:val="Standard"/>
        <w:numPr>
          <w:ilvl w:val="0"/>
          <w:numId w:val="12"/>
        </w:numPr>
        <w:rPr>
          <w:rFonts w:ascii="Arial" w:hAnsi="Arial" w:cs="Arial"/>
          <w:color w:val="000000"/>
          <w:sz w:val="28"/>
          <w:szCs w:val="28"/>
          <w:u w:val="single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Votre base de données est initialisée avec les tables 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disponibles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sur LÉA;</w:t>
      </w:r>
    </w:p>
    <w:p w14:paraId="18554621" w14:textId="77777777" w:rsidR="00C9277B" w:rsidRPr="008106EF" w:rsidRDefault="00C9277B" w:rsidP="00AD500D">
      <w:pPr>
        <w:pStyle w:val="Standard"/>
        <w:numPr>
          <w:ilvl w:val="0"/>
          <w:numId w:val="12"/>
        </w:numPr>
        <w:rPr>
          <w:rFonts w:ascii="Arial" w:hAnsi="Arial" w:cs="Arial"/>
          <w:color w:val="000000"/>
          <w:sz w:val="28"/>
          <w:szCs w:val="28"/>
          <w:u w:val="single"/>
          <w:lang w:val="fr-CA"/>
        </w:rPr>
      </w:pPr>
      <w:r w:rsidRPr="008106EF">
        <w:rPr>
          <w:rFonts w:ascii="Arial" w:hAnsi="Arial" w:cs="Arial"/>
          <w:color w:val="000000"/>
          <w:sz w:val="28"/>
          <w:szCs w:val="28"/>
          <w:lang w:val="fr-CA"/>
        </w:rPr>
        <w:t>La correction de votre projet se fait durant la semaine 16. À partir d’un jeu d’</w:t>
      </w:r>
      <w:r w:rsidR="009C5955">
        <w:rPr>
          <w:rFonts w:ascii="Arial" w:hAnsi="Arial" w:cs="Arial"/>
          <w:color w:val="000000"/>
          <w:sz w:val="28"/>
          <w:szCs w:val="28"/>
          <w:lang w:val="fr-CA"/>
        </w:rPr>
        <w:t>essais,</w:t>
      </w:r>
      <w:r w:rsidRPr="008106EF">
        <w:rPr>
          <w:rFonts w:ascii="Arial" w:hAnsi="Arial" w:cs="Arial"/>
          <w:color w:val="000000"/>
          <w:sz w:val="28"/>
          <w:szCs w:val="28"/>
          <w:lang w:val="fr-CA"/>
        </w:rPr>
        <w:t xml:space="preserve"> votre équipe démontre au professeur le bon fonctionnement de votre projet. Ce jeu d’essais sera bientôt disponible.</w:t>
      </w:r>
    </w:p>
    <w:sectPr w:rsidR="00C9277B" w:rsidRPr="008106EF">
      <w:footerReference w:type="defaul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E2DD74" w14:textId="77777777" w:rsidR="007F470A" w:rsidRDefault="007F470A">
      <w:r>
        <w:separator/>
      </w:r>
    </w:p>
  </w:endnote>
  <w:endnote w:type="continuationSeparator" w:id="0">
    <w:p w14:paraId="7B6765D8" w14:textId="77777777" w:rsidR="007F470A" w:rsidRDefault="007F4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charset w:val="02"/>
    <w:family w:val="auto"/>
    <w:pitch w:val="default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4039434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4938A38B" w14:textId="77777777" w:rsidR="007F470A" w:rsidRDefault="007F470A" w:rsidP="009B0E65">
            <w:pPr>
              <w:pStyle w:val="Pieddepage"/>
              <w:jc w:val="center"/>
            </w:pP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9D76E1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9D76E1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1CE6F359" w14:textId="77777777" w:rsidR="007F470A" w:rsidRDefault="007F470A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8EBBA2" w14:textId="77777777" w:rsidR="007F470A" w:rsidRDefault="007F470A">
      <w:r>
        <w:rPr>
          <w:color w:val="000000"/>
        </w:rPr>
        <w:separator/>
      </w:r>
    </w:p>
  </w:footnote>
  <w:footnote w:type="continuationSeparator" w:id="0">
    <w:p w14:paraId="1EEAEF4D" w14:textId="77777777" w:rsidR="007F470A" w:rsidRDefault="007F4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4AE5"/>
    <w:multiLevelType w:val="multilevel"/>
    <w:tmpl w:val="F3D619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0B5E389E"/>
    <w:multiLevelType w:val="hybridMultilevel"/>
    <w:tmpl w:val="70ECA4B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C7E9B"/>
    <w:multiLevelType w:val="multilevel"/>
    <w:tmpl w:val="B7B086C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>
    <w:nsid w:val="20CE48D7"/>
    <w:multiLevelType w:val="multilevel"/>
    <w:tmpl w:val="6C2666E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>
    <w:nsid w:val="268E452C"/>
    <w:multiLevelType w:val="hybridMultilevel"/>
    <w:tmpl w:val="E6A4BBA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99092A"/>
    <w:multiLevelType w:val="multilevel"/>
    <w:tmpl w:val="A656E45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>
    <w:nsid w:val="429A4EDF"/>
    <w:multiLevelType w:val="multilevel"/>
    <w:tmpl w:val="199A75A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3555A70"/>
    <w:multiLevelType w:val="hybridMultilevel"/>
    <w:tmpl w:val="A5181F0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E85017"/>
    <w:multiLevelType w:val="hybridMultilevel"/>
    <w:tmpl w:val="82403D1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6A281A"/>
    <w:multiLevelType w:val="multilevel"/>
    <w:tmpl w:val="2E7CD51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>
    <w:nsid w:val="719648E5"/>
    <w:multiLevelType w:val="hybridMultilevel"/>
    <w:tmpl w:val="5F8E2B0E"/>
    <w:lvl w:ilvl="0" w:tplc="0C0C000F">
      <w:start w:val="1"/>
      <w:numFmt w:val="decimal"/>
      <w:lvlText w:val="%1.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481511B"/>
    <w:multiLevelType w:val="multilevel"/>
    <w:tmpl w:val="A3E283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4"/>
  </w:num>
  <w:num w:numId="5">
    <w:abstractNumId w:val="10"/>
  </w:num>
  <w:num w:numId="6">
    <w:abstractNumId w:val="0"/>
  </w:num>
  <w:num w:numId="7">
    <w:abstractNumId w:val="11"/>
  </w:num>
  <w:num w:numId="8">
    <w:abstractNumId w:val="8"/>
  </w:num>
  <w:num w:numId="9">
    <w:abstractNumId w:val="1"/>
  </w:num>
  <w:num w:numId="10">
    <w:abstractNumId w:val="6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28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9238C"/>
    <w:rsid w:val="00031423"/>
    <w:rsid w:val="000920D3"/>
    <w:rsid w:val="000F6EE3"/>
    <w:rsid w:val="0017040A"/>
    <w:rsid w:val="00170429"/>
    <w:rsid w:val="00171A9F"/>
    <w:rsid w:val="001D5E2C"/>
    <w:rsid w:val="001E23BC"/>
    <w:rsid w:val="00302CAE"/>
    <w:rsid w:val="00326E22"/>
    <w:rsid w:val="003338FF"/>
    <w:rsid w:val="00335420"/>
    <w:rsid w:val="00364E92"/>
    <w:rsid w:val="004662DF"/>
    <w:rsid w:val="004C57BB"/>
    <w:rsid w:val="00507099"/>
    <w:rsid w:val="00540EB0"/>
    <w:rsid w:val="005429BE"/>
    <w:rsid w:val="00545E73"/>
    <w:rsid w:val="00555A1C"/>
    <w:rsid w:val="0056395F"/>
    <w:rsid w:val="00660D62"/>
    <w:rsid w:val="006670BE"/>
    <w:rsid w:val="0069238C"/>
    <w:rsid w:val="006C5108"/>
    <w:rsid w:val="007F470A"/>
    <w:rsid w:val="008106EF"/>
    <w:rsid w:val="008557F2"/>
    <w:rsid w:val="008E59A7"/>
    <w:rsid w:val="0095460A"/>
    <w:rsid w:val="0099627D"/>
    <w:rsid w:val="009B0E65"/>
    <w:rsid w:val="009C5955"/>
    <w:rsid w:val="009D76E1"/>
    <w:rsid w:val="00A6199B"/>
    <w:rsid w:val="00AC12D2"/>
    <w:rsid w:val="00AD500D"/>
    <w:rsid w:val="00BD79C7"/>
    <w:rsid w:val="00C63634"/>
    <w:rsid w:val="00C67D4E"/>
    <w:rsid w:val="00C9277B"/>
    <w:rsid w:val="00DD66A4"/>
    <w:rsid w:val="00E30B56"/>
    <w:rsid w:val="00E81A78"/>
    <w:rsid w:val="00EC33FB"/>
    <w:rsid w:val="00ED7775"/>
    <w:rsid w:val="00EF22CB"/>
    <w:rsid w:val="00FB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C5875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CA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lang w:val="fr-CA"/>
    </w:rPr>
  </w:style>
  <w:style w:type="paragraph" w:styleId="Titre1">
    <w:name w:val="heading 1"/>
    <w:basedOn w:val="Heading"/>
    <w:next w:val="Textbody"/>
    <w:pPr>
      <w:outlineLvl w:val="0"/>
    </w:pPr>
    <w:rPr>
      <w:b/>
      <w:bCs/>
    </w:rPr>
  </w:style>
  <w:style w:type="paragraph" w:styleId="Titre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itre3">
    <w:name w:val="heading 3"/>
    <w:basedOn w:val="Heading"/>
    <w:next w:val="Textbody"/>
    <w:pPr>
      <w:spacing w:before="140"/>
      <w:outlineLvl w:val="2"/>
    </w:pPr>
    <w:rPr>
      <w:b/>
      <w:bCs/>
    </w:rPr>
  </w:style>
  <w:style w:type="paragraph" w:styleId="Titre4">
    <w:name w:val="heading 4"/>
    <w:basedOn w:val="Standard"/>
    <w:next w:val="Standard"/>
    <w:pPr>
      <w:keepNext/>
      <w:outlineLvl w:val="3"/>
    </w:pPr>
    <w:rPr>
      <w:rFonts w:ascii="Times New Roman" w:eastAsia="Times New Roman" w:hAnsi="Times New Roman" w:cs="Times New Roman"/>
      <w:b/>
      <w:bCs/>
      <w:sz w:val="28"/>
      <w:lang w:eastAsia="fr-FR"/>
    </w:rPr>
  </w:style>
  <w:style w:type="paragraph" w:styleId="Titre8">
    <w:name w:val="heading 8"/>
    <w:basedOn w:val="Standard"/>
    <w:next w:val="Standard"/>
    <w:pPr>
      <w:keepNext/>
      <w:spacing w:before="120" w:after="120"/>
      <w:jc w:val="center"/>
      <w:outlineLvl w:val="7"/>
    </w:pPr>
    <w:rPr>
      <w:rFonts w:ascii="Times New Roman" w:eastAsia="Times New Roman" w:hAnsi="Times New Roman" w:cs="Times New Roman"/>
      <w:b/>
      <w:sz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r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Paragraphedeliste">
    <w:name w:val="List Paragraph"/>
    <w:basedOn w:val="Standard"/>
    <w:uiPriority w:val="34"/>
    <w:qFormat/>
    <w:pPr>
      <w:spacing w:after="200"/>
      <w:ind w:left="720"/>
    </w:pPr>
  </w:style>
  <w:style w:type="paragraph" w:customStyle="1" w:styleId="TableContents">
    <w:name w:val="Table Contents"/>
    <w:basedOn w:val="Standard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Lienhypertexte">
    <w:name w:val="Hyperlink"/>
    <w:basedOn w:val="Policepardfaut"/>
    <w:uiPriority w:val="99"/>
    <w:unhideWhenUsed/>
    <w:rsid w:val="00A6199B"/>
    <w:rPr>
      <w:color w:val="0563C1" w:themeColor="hyperlink"/>
      <w:u w:val="single"/>
    </w:rPr>
  </w:style>
  <w:style w:type="table" w:styleId="Grille">
    <w:name w:val="Table Grid"/>
    <w:basedOn w:val="TableauNormal"/>
    <w:uiPriority w:val="59"/>
    <w:rsid w:val="00545E73"/>
    <w:pPr>
      <w:widowControl/>
      <w:autoSpaceDN/>
      <w:textAlignment w:val="auto"/>
    </w:pPr>
    <w:rPr>
      <w:rFonts w:asciiTheme="minorHAnsi" w:eastAsiaTheme="minorHAnsi" w:hAnsiTheme="minorHAnsi" w:cstheme="minorBidi"/>
      <w:kern w:val="0"/>
      <w:sz w:val="20"/>
      <w:szCs w:val="20"/>
      <w:lang w:val="fr-CA" w:eastAsia="fr-CA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9B0E65"/>
    <w:pPr>
      <w:tabs>
        <w:tab w:val="center" w:pos="4320"/>
        <w:tab w:val="right" w:pos="8640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9B0E65"/>
    <w:rPr>
      <w:rFonts w:cs="Mangal"/>
      <w:szCs w:val="21"/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9B0E65"/>
    <w:pPr>
      <w:tabs>
        <w:tab w:val="center" w:pos="4320"/>
        <w:tab w:val="right" w:pos="8640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9B0E65"/>
    <w:rPr>
      <w:rFonts w:cs="Mangal"/>
      <w:szCs w:val="21"/>
      <w:lang w:val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B3E9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3E97"/>
    <w:rPr>
      <w:rFonts w:ascii="Lucida Grande" w:hAnsi="Lucida Grande" w:cs="Lucida Grande"/>
      <w:sz w:val="18"/>
      <w:szCs w:val="18"/>
      <w:lang w:val="fr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CA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lang w:val="fr-CA"/>
    </w:rPr>
  </w:style>
  <w:style w:type="paragraph" w:styleId="Titre1">
    <w:name w:val="heading 1"/>
    <w:basedOn w:val="Heading"/>
    <w:next w:val="Textbody"/>
    <w:pPr>
      <w:outlineLvl w:val="0"/>
    </w:pPr>
    <w:rPr>
      <w:b/>
      <w:bCs/>
    </w:rPr>
  </w:style>
  <w:style w:type="paragraph" w:styleId="Titre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itre3">
    <w:name w:val="heading 3"/>
    <w:basedOn w:val="Heading"/>
    <w:next w:val="Textbody"/>
    <w:pPr>
      <w:spacing w:before="140"/>
      <w:outlineLvl w:val="2"/>
    </w:pPr>
    <w:rPr>
      <w:b/>
      <w:bCs/>
    </w:rPr>
  </w:style>
  <w:style w:type="paragraph" w:styleId="Titre4">
    <w:name w:val="heading 4"/>
    <w:basedOn w:val="Standard"/>
    <w:next w:val="Standard"/>
    <w:pPr>
      <w:keepNext/>
      <w:outlineLvl w:val="3"/>
    </w:pPr>
    <w:rPr>
      <w:rFonts w:ascii="Times New Roman" w:eastAsia="Times New Roman" w:hAnsi="Times New Roman" w:cs="Times New Roman"/>
      <w:b/>
      <w:bCs/>
      <w:sz w:val="28"/>
      <w:lang w:eastAsia="fr-FR"/>
    </w:rPr>
  </w:style>
  <w:style w:type="paragraph" w:styleId="Titre8">
    <w:name w:val="heading 8"/>
    <w:basedOn w:val="Standard"/>
    <w:next w:val="Standard"/>
    <w:pPr>
      <w:keepNext/>
      <w:spacing w:before="120" w:after="120"/>
      <w:jc w:val="center"/>
      <w:outlineLvl w:val="7"/>
    </w:pPr>
    <w:rPr>
      <w:rFonts w:ascii="Times New Roman" w:eastAsia="Times New Roman" w:hAnsi="Times New Roman" w:cs="Times New Roman"/>
      <w:b/>
      <w:sz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r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Paragraphedeliste">
    <w:name w:val="List Paragraph"/>
    <w:basedOn w:val="Standard"/>
    <w:uiPriority w:val="34"/>
    <w:qFormat/>
    <w:pPr>
      <w:spacing w:after="200"/>
      <w:ind w:left="720"/>
    </w:pPr>
  </w:style>
  <w:style w:type="paragraph" w:customStyle="1" w:styleId="TableContents">
    <w:name w:val="Table Contents"/>
    <w:basedOn w:val="Standard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Lienhypertexte">
    <w:name w:val="Hyperlink"/>
    <w:basedOn w:val="Policepardfaut"/>
    <w:uiPriority w:val="99"/>
    <w:unhideWhenUsed/>
    <w:rsid w:val="00A6199B"/>
    <w:rPr>
      <w:color w:val="0563C1" w:themeColor="hyperlink"/>
      <w:u w:val="single"/>
    </w:rPr>
  </w:style>
  <w:style w:type="table" w:styleId="Grille">
    <w:name w:val="Table Grid"/>
    <w:basedOn w:val="TableauNormal"/>
    <w:uiPriority w:val="59"/>
    <w:rsid w:val="00545E73"/>
    <w:pPr>
      <w:widowControl/>
      <w:autoSpaceDN/>
      <w:textAlignment w:val="auto"/>
    </w:pPr>
    <w:rPr>
      <w:rFonts w:asciiTheme="minorHAnsi" w:eastAsiaTheme="minorHAnsi" w:hAnsiTheme="minorHAnsi" w:cstheme="minorBidi"/>
      <w:kern w:val="0"/>
      <w:sz w:val="20"/>
      <w:szCs w:val="20"/>
      <w:lang w:val="fr-CA" w:eastAsia="fr-CA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9B0E65"/>
    <w:pPr>
      <w:tabs>
        <w:tab w:val="center" w:pos="4320"/>
        <w:tab w:val="right" w:pos="8640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9B0E65"/>
    <w:rPr>
      <w:rFonts w:cs="Mangal"/>
      <w:szCs w:val="21"/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9B0E65"/>
    <w:pPr>
      <w:tabs>
        <w:tab w:val="center" w:pos="4320"/>
        <w:tab w:val="right" w:pos="8640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9B0E65"/>
    <w:rPr>
      <w:rFonts w:cs="Mangal"/>
      <w:szCs w:val="21"/>
      <w:lang w:val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B3E9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3E97"/>
    <w:rPr>
      <w:rFonts w:ascii="Lucida Grande" w:hAnsi="Lucida Grande" w:cs="Lucida Grande"/>
      <w:sz w:val="18"/>
      <w:szCs w:val="18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elopers.google.com/youtube/android/player/" TargetMode="External"/><Relationship Id="rId12" Type="http://schemas.openxmlformats.org/officeDocument/2006/relationships/hyperlink" Target="https://www.googleapis.com/youtube/v3/search?part=snippet&amp;key=AIzaSyCyILNiZXjnqoN1eaCYW7NQvdj4_qGaEjw&amp;q=Bealtles+%22Hey%20Jude%22" TargetMode="Externa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5E72B-88DB-834A-B109-EEE659300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9</Pages>
  <Words>1664</Words>
  <Characters>9156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Jean-Francois Landry</dc:creator>
  <cp:lastModifiedBy>Alexandre Arsenault</cp:lastModifiedBy>
  <cp:revision>33</cp:revision>
  <dcterms:created xsi:type="dcterms:W3CDTF">2016-11-04T11:51:00Z</dcterms:created>
  <dcterms:modified xsi:type="dcterms:W3CDTF">2016-11-22T16:11:00Z</dcterms:modified>
</cp:coreProperties>
</file>